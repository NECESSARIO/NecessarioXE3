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A7E57">
      <w:pPr>
        <w:pStyle w:val="titulo-contrato"/>
      </w:pPr>
      <w:bookmarkStart w:id="0" w:name="_GoBack"/>
      <w:bookmarkEnd w:id="0"/>
      <w:r>
        <w:t>QUADRO RESUMO</w:t>
      </w:r>
    </w:p>
    <w:p w:rsidR="00000000" w:rsidRDefault="00BA7E57">
      <w:pPr>
        <w:pStyle w:val="NormalWeb"/>
        <w:divId w:val="1577857566"/>
      </w:pPr>
      <w:r>
        <w:t>O atraso no pagamento das parcelas acarreta:</w:t>
      </w:r>
    </w:p>
    <w:p w:rsidR="00000000" w:rsidRDefault="00BA7E57">
      <w:pPr>
        <w:numPr>
          <w:ilvl w:val="0"/>
          <w:numId w:val="3"/>
        </w:numPr>
        <w:spacing w:before="100" w:beforeAutospacing="1" w:after="100" w:afterAutospacing="1"/>
        <w:divId w:val="1577857566"/>
        <w:rPr>
          <w:rFonts w:eastAsia="Times New Roman"/>
        </w:rPr>
      </w:pPr>
      <w:r>
        <w:rPr>
          <w:rFonts w:eastAsia="Times New Roman"/>
        </w:rPr>
        <w:t>- Inclusão do nome do comprador no SCPC.</w:t>
      </w:r>
    </w:p>
    <w:p w:rsidR="00000000" w:rsidRDefault="00BA7E57">
      <w:pPr>
        <w:numPr>
          <w:ilvl w:val="0"/>
          <w:numId w:val="3"/>
        </w:numPr>
        <w:spacing w:before="100" w:beforeAutospacing="1" w:after="100" w:afterAutospacing="1"/>
        <w:divId w:val="1577857566"/>
        <w:rPr>
          <w:rFonts w:eastAsia="Times New Roman"/>
        </w:rPr>
      </w:pPr>
      <w:r>
        <w:rPr>
          <w:rFonts w:eastAsia="Times New Roman"/>
        </w:rPr>
        <w:t>- Multa de 2 % (dois por cento) acrescida de juros de 1 % (um por cento) ao mês, correção monetária e honorários de advogado de 10%.</w:t>
      </w:r>
    </w:p>
    <w:p w:rsidR="00000000" w:rsidRDefault="00BA7E57">
      <w:pPr>
        <w:numPr>
          <w:ilvl w:val="0"/>
          <w:numId w:val="3"/>
        </w:numPr>
        <w:spacing w:before="100" w:beforeAutospacing="1" w:after="100" w:afterAutospacing="1"/>
        <w:divId w:val="1577857566"/>
        <w:rPr>
          <w:rFonts w:eastAsia="Times New Roman"/>
        </w:rPr>
      </w:pPr>
      <w:r>
        <w:rPr>
          <w:rFonts w:eastAsia="Times New Roman"/>
        </w:rPr>
        <w:t>- Notificação, resolução do contrato e reintegração da posse do imóvel.</w:t>
      </w:r>
    </w:p>
    <w:p w:rsidR="00000000" w:rsidRDefault="00BA7E57">
      <w:pPr>
        <w:numPr>
          <w:ilvl w:val="0"/>
          <w:numId w:val="3"/>
        </w:numPr>
        <w:spacing w:before="100" w:beforeAutospacing="1" w:after="100" w:afterAutospacing="1"/>
        <w:divId w:val="1577857566"/>
        <w:rPr>
          <w:rFonts w:eastAsia="Times New Roman"/>
        </w:rPr>
      </w:pPr>
      <w:r>
        <w:rPr>
          <w:rFonts w:eastAsia="Times New Roman"/>
        </w:rPr>
        <w:t>- Os pagamentos deverão ser efetuados impreterivelmente no vencimento, mesmo que não recebida a "ficha de compensação bancária", obrigando-se o comprador, nessa eventualidade, a efetua</w:t>
      </w:r>
      <w:r>
        <w:rPr>
          <w:rFonts w:eastAsia="Times New Roman"/>
        </w:rPr>
        <w:t>r o pagamento no escritório dos vendedores.</w:t>
      </w:r>
    </w:p>
    <w:p w:rsidR="00000000" w:rsidRDefault="00BA7E57">
      <w:pPr>
        <w:numPr>
          <w:ilvl w:val="0"/>
          <w:numId w:val="3"/>
        </w:numPr>
        <w:spacing w:before="100" w:beforeAutospacing="1" w:after="100" w:afterAutospacing="1"/>
        <w:divId w:val="1577857566"/>
        <w:rPr>
          <w:rFonts w:eastAsia="Times New Roman"/>
        </w:rPr>
      </w:pPr>
      <w:r>
        <w:rPr>
          <w:rFonts w:eastAsia="Times New Roman"/>
        </w:rPr>
        <w:t>- Somente será concedido habite-se de eventual edificação após o término das obras de infraestrutura.</w:t>
      </w:r>
    </w:p>
    <w:p w:rsidR="00000000" w:rsidRDefault="00BA7E57">
      <w:pPr>
        <w:numPr>
          <w:ilvl w:val="0"/>
          <w:numId w:val="3"/>
        </w:numPr>
        <w:spacing w:before="100" w:beforeAutospacing="1" w:after="100" w:afterAutospacing="1"/>
        <w:divId w:val="1577857566"/>
        <w:rPr>
          <w:rFonts w:eastAsia="Times New Roman"/>
        </w:rPr>
      </w:pPr>
      <w:r>
        <w:rPr>
          <w:rFonts w:eastAsia="Times New Roman"/>
        </w:rPr>
        <w:t>- O prazo para as obras de infraestrutura está estipulado em 24 (vinte quatro) meses.</w:t>
      </w:r>
    </w:p>
    <w:p w:rsidR="00000000" w:rsidRDefault="00BA7E57">
      <w:pPr>
        <w:numPr>
          <w:ilvl w:val="0"/>
          <w:numId w:val="3"/>
        </w:numPr>
        <w:spacing w:before="100" w:beforeAutospacing="1" w:after="100" w:afterAutospacing="1"/>
        <w:divId w:val="1577857566"/>
        <w:rPr>
          <w:rFonts w:eastAsia="Times New Roman"/>
        </w:rPr>
      </w:pPr>
      <w:r>
        <w:rPr>
          <w:rFonts w:eastAsia="Times New Roman"/>
        </w:rPr>
        <w:t>- Vedado o desdobro de l</w:t>
      </w:r>
      <w:r>
        <w:rPr>
          <w:rFonts w:eastAsia="Times New Roman"/>
        </w:rPr>
        <w:t>otes.</w:t>
      </w:r>
    </w:p>
    <w:p w:rsidR="00000000" w:rsidRDefault="00BA7E57">
      <w:pPr>
        <w:pStyle w:val="NormalWeb"/>
        <w:divId w:val="754396357"/>
      </w:pPr>
      <w:r>
        <w:rPr>
          <w:rStyle w:val="Forte"/>
        </w:rPr>
        <w:t>ITEM 01 - PROMITENTES VENDEDORA</w:t>
      </w:r>
      <w:r>
        <w:br/>
      </w:r>
      <w:r>
        <w:rPr>
          <w:rStyle w:val="Forte"/>
        </w:rPr>
        <w:t>TIETÊ URBANIZADORA SPE LTDA</w:t>
      </w:r>
      <w:r>
        <w:t>., inscrita no CNPJ sob o n° 19.914.052/0001-00, com sede na cidade de Jaboticabal, Estado de São Paulo, na Avenida Carlos Berchieri n° 1.710, Sala 01, Bairro Sorocabano, CEP 14871-000, repre</w:t>
      </w:r>
      <w:r>
        <w:t>sentada por seu sócio administrador Sr. ELVO FRANCISCO PESSUTO, brasileiro, engenheiro civil, casado, portador do RG n° 1027171221-SSP/RS, inscrito no CPF/MF sob o n° 376.931.580-49 e/ou Sra. MARIA BENINCASA VIDOTTI, brasileira, casada, empresária, portado</w:t>
      </w:r>
      <w:r>
        <w:t>ra do RG n° 17.616.510-1-SSP/SP, inscrita no CPF/MF sob o n° 195.069.068-74.</w:t>
      </w:r>
    </w:p>
    <w:p w:rsidR="00000000" w:rsidRDefault="00BA7E57">
      <w:pPr>
        <w:pStyle w:val="NormalWeb"/>
        <w:divId w:val="599144501"/>
      </w:pPr>
      <w:r>
        <w:rPr>
          <w:rStyle w:val="Forte"/>
        </w:rPr>
        <w:t>ITEM 02 - PROMINENTE COMPRADOR</w:t>
      </w:r>
      <w:r>
        <w:br/>
      </w:r>
    </w:p>
    <w:p w:rsidR="00000000" w:rsidRDefault="00BA7E57">
      <w:pPr>
        <w:pStyle w:val="NormalWeb"/>
        <w:divId w:val="1772163292"/>
      </w:pPr>
      <w:r>
        <w:rPr>
          <w:rStyle w:val="Forte"/>
        </w:rPr>
        <w:t>ITEM 03 - OBJETO</w:t>
      </w:r>
      <w:r>
        <w:br/>
        <w:t>O lote objeto deste contrato está situado no loteamento denominado Residencial Botânico, devidamente registrado sob o R. 06 da Mat</w:t>
      </w:r>
      <w:r>
        <w:t xml:space="preserve">rícula n° 20.408, junto ao Segundo Oficial de Registro de Imóveis da Comarca de Jaú, Estado de São Paulo, e tem as seguintes características e confrontações: </w:t>
      </w:r>
    </w:p>
    <w:p w:rsidR="00000000" w:rsidRDefault="00BA7E57">
      <w:pPr>
        <w:pStyle w:val="NormalWeb"/>
        <w:divId w:val="1681199122"/>
      </w:pPr>
      <w:r>
        <w:rPr>
          <w:rStyle w:val="Forte"/>
        </w:rPr>
        <w:t>ITEM 04 - PREÇO TOTAL</w:t>
      </w:r>
      <w:r>
        <w:br/>
        <w:t>R$ (  )</w:t>
      </w:r>
    </w:p>
    <w:p w:rsidR="00000000" w:rsidRDefault="00BA7E57">
      <w:pPr>
        <w:pStyle w:val="NormalWeb"/>
        <w:divId w:val="447772531"/>
      </w:pPr>
      <w:r>
        <w:rPr>
          <w:rStyle w:val="Forte"/>
        </w:rPr>
        <w:t>ITEM 05 - VALOR DA PARCELA DE ENTRADA</w:t>
      </w:r>
      <w:r>
        <w:br/>
        <w:t xml:space="preserve">R$ ( ) </w:t>
      </w:r>
    </w:p>
    <w:p w:rsidR="00000000" w:rsidRDefault="00BA7E57">
      <w:pPr>
        <w:pStyle w:val="NormalWeb"/>
        <w:divId w:val="416023846"/>
      </w:pPr>
      <w:r>
        <w:rPr>
          <w:rStyle w:val="Forte"/>
        </w:rPr>
        <w:t>ITEM 06 - VALOR DAS P</w:t>
      </w:r>
      <w:r>
        <w:rPr>
          <w:rStyle w:val="Forte"/>
        </w:rPr>
        <w:t>ARCELAS MENSAIS</w:t>
      </w:r>
      <w:r>
        <w:br/>
        <w:t>R$  (  ), pagos em  (  ) parcelas mensais e sucessivas no valor de R$ (  ) cada uma, corrigido mensalmente pela variação do IGPM.</w:t>
      </w:r>
    </w:p>
    <w:p w:rsidR="00000000" w:rsidRDefault="00BA7E57">
      <w:pPr>
        <w:pStyle w:val="NormalWeb"/>
        <w:divId w:val="97415676"/>
      </w:pPr>
      <w:r>
        <w:rPr>
          <w:rStyle w:val="Forte"/>
        </w:rPr>
        <w:t>ITEM 07 - DATAS DE VENCIMENTO DAS PARCELAS MENSAIS</w:t>
      </w:r>
      <w:r>
        <w:br/>
        <w:t xml:space="preserve">De  a </w:t>
      </w:r>
    </w:p>
    <w:p w:rsidR="00000000" w:rsidRDefault="00BA7E57">
      <w:pPr>
        <w:pStyle w:val="NormalWeb"/>
        <w:divId w:val="1761370080"/>
      </w:pPr>
      <w:r>
        <w:rPr>
          <w:rStyle w:val="Forte"/>
        </w:rPr>
        <w:lastRenderedPageBreak/>
        <w:t>ITEM 08 - DATA BASE</w:t>
      </w:r>
      <w:r>
        <w:br/>
      </w:r>
    </w:p>
    <w:p w:rsidR="00000000" w:rsidRDefault="00BA7E57">
      <w:pPr>
        <w:pStyle w:val="NormalWeb"/>
        <w:divId w:val="1182863355"/>
      </w:pPr>
      <w:r>
        <w:rPr>
          <w:rStyle w:val="Forte"/>
        </w:rPr>
        <w:t>ITEM 09 - Nº DE PARCELAS</w:t>
      </w:r>
      <w:r>
        <w:br/>
      </w:r>
    </w:p>
    <w:p w:rsidR="00000000" w:rsidRDefault="00BA7E57">
      <w:pPr>
        <w:pStyle w:val="NormalWeb"/>
        <w:divId w:val="599872985"/>
      </w:pPr>
      <w:r>
        <w:rPr>
          <w:rStyle w:val="Forte"/>
        </w:rPr>
        <w:t xml:space="preserve">ITEM </w:t>
      </w:r>
      <w:r>
        <w:rPr>
          <w:rStyle w:val="Forte"/>
        </w:rPr>
        <w:t xml:space="preserve">10 PERIODICIDADE </w:t>
      </w:r>
      <w:r>
        <w:br/>
        <w:t>Mensal</w:t>
      </w:r>
    </w:p>
    <w:p w:rsidR="00000000" w:rsidRDefault="00BA7E57">
      <w:pPr>
        <w:pStyle w:val="NormalWeb"/>
        <w:divId w:val="1636907151"/>
      </w:pPr>
      <w:r>
        <w:rPr>
          <w:rStyle w:val="Forte"/>
        </w:rPr>
        <w:t>ITEM 11 - LOCAL DE PAGAMENTO</w:t>
      </w:r>
    </w:p>
    <w:p w:rsidR="00000000" w:rsidRDefault="00BA7E57">
      <w:pPr>
        <w:pStyle w:val="NormalWeb"/>
        <w:divId w:val="1636907151"/>
      </w:pPr>
      <w:r>
        <w:t>Segunda a Sexta-feira, no horário bancário, em qualquer banco integrante do sistema de compensação através da quitação dos "boletos".</w:t>
      </w:r>
    </w:p>
    <w:p w:rsidR="00000000" w:rsidRDefault="00BA7E57">
      <w:pPr>
        <w:pStyle w:val="titulo-contrato"/>
        <w:divId w:val="1852647821"/>
      </w:pPr>
      <w:r>
        <w:rPr>
          <w:rStyle w:val="Forte"/>
        </w:rPr>
        <w:t>CONTRATO PARTICULAR DE COMPROMISSO DE VENDA E COMPRA DE LOTE URBANO</w:t>
      </w:r>
    </w:p>
    <w:p w:rsidR="00000000" w:rsidRDefault="00BA7E57">
      <w:pPr>
        <w:pStyle w:val="NormalWeb"/>
        <w:divId w:val="1852647821"/>
      </w:pPr>
      <w:r>
        <w:t>Por este instrumento particular, as partes qualificadas nos itens 01 e 02 do quadro resumo, têm entre si justo e contratado o compromisso de venda e compra do lote descrito no item 03 do quadro resumo, mediante as cláusulas e condições a seguir especificad</w:t>
      </w:r>
      <w:r>
        <w:t>as.</w:t>
      </w:r>
    </w:p>
    <w:p w:rsidR="00000000" w:rsidRDefault="00BA7E57">
      <w:pPr>
        <w:pStyle w:val="NormalWeb"/>
        <w:divId w:val="546642338"/>
      </w:pPr>
      <w:r>
        <w:rPr>
          <w:rStyle w:val="Forte"/>
        </w:rPr>
        <w:t>CLÁUSULA PRIMEIRA</w:t>
      </w:r>
      <w:r>
        <w:t>: A PROMITENTE VENDEDORA, na qualidade de senhores e legítimos possuidores do bem descrito no item 03 do quadro resumo, comprometem-se, por esta e na melhor forma de direito, a vendê-lo ao(à,s) PROMITENTE(S) COMPRADOR(A,S), e este(a,s)</w:t>
      </w:r>
      <w:r>
        <w:t xml:space="preserve"> a comprar(em).</w:t>
      </w:r>
    </w:p>
    <w:p w:rsidR="00000000" w:rsidRDefault="00BA7E57">
      <w:pPr>
        <w:pStyle w:val="NormalWeb"/>
        <w:divId w:val="1926448775"/>
      </w:pPr>
      <w:r>
        <w:rPr>
          <w:rStyle w:val="Forte"/>
        </w:rPr>
        <w:t>PARÁGRAFO ÚNICO</w:t>
      </w:r>
      <w:r>
        <w:t xml:space="preserve"> – O lote em questão é oriundo do empreendimento imobiliário denominado loteamento "RESIDENCIAL BOTÂNICO", situado na Cidade de Mineiros do Tietê, Estado de São Paulo, Comarca de Jaú, Estado de São Paulo, e que se acha regist</w:t>
      </w:r>
      <w:r>
        <w:t>rado no Segundo Cartório de Registro de Imóveis de Jaú, R. 06 da Matrícula n°20.408 do Livro 2 RG, e está livre e desembaraçado de quaisquer ônus, dúvidas, litígios, pendências e outros encargos.</w:t>
      </w:r>
    </w:p>
    <w:p w:rsidR="00000000" w:rsidRDefault="00BA7E57">
      <w:pPr>
        <w:pStyle w:val="NormalWeb"/>
        <w:divId w:val="1132866994"/>
      </w:pPr>
      <w:r>
        <w:rPr>
          <w:rStyle w:val="Forte"/>
        </w:rPr>
        <w:t>CLÁUSULA SEGUNDA:</w:t>
      </w:r>
      <w:r>
        <w:t xml:space="preserve"> A PROMITENTE VENDEDORA obriga-se a realiza</w:t>
      </w:r>
      <w:r>
        <w:t>r, no empreendimento acima mencionado, os serviços e obras de infraestrutura abaixo elencadas no prazo de 24 (vinte e quatro) meses, contados da data do registro do empreendimento, nos moldes do cronograma Físico e Financeiro aprovado pela Prefeitura Munic</w:t>
      </w:r>
      <w:r>
        <w:t>ipal de Mineiros do Tietê:</w:t>
      </w:r>
      <w:r>
        <w:br/>
      </w:r>
      <w:r>
        <w:br/>
        <w:t>a) locação e demarcação de todo o terreno, das quadras, lotes e áreas públicas;</w:t>
      </w:r>
      <w:r>
        <w:br/>
        <w:t>b) alinhamento de todas as unidades parceladas, com a colocação dos marcos respectivos;</w:t>
      </w:r>
      <w:r>
        <w:br/>
        <w:t>c) execução de todas as obras de infraestrutura e ou serviço</w:t>
      </w:r>
      <w:r>
        <w:t>s complementares, na forma constante do projeto aprovado, assim relacionados:</w:t>
      </w:r>
      <w:r>
        <w:br/>
        <w:t>1) abertura da rede distribuidora de água potável e ligação domiciliar;</w:t>
      </w:r>
      <w:r>
        <w:br/>
        <w:t>2) rede de distribuição de esgoto e ligação domiciliar;</w:t>
      </w:r>
      <w:r>
        <w:br/>
        <w:t>3) galerias de águas pluviais;</w:t>
      </w:r>
      <w:r>
        <w:br/>
        <w:t>4) abertura de vias</w:t>
      </w:r>
      <w:r>
        <w:t xml:space="preserve"> de circulação e pavimentação;</w:t>
      </w:r>
      <w:r>
        <w:br/>
        <w:t>5) rede de distribuição de energia publica;</w:t>
      </w:r>
      <w:r>
        <w:br/>
      </w:r>
      <w:r>
        <w:lastRenderedPageBreak/>
        <w:t>6) demarcação de Quadra e Lotes;</w:t>
      </w:r>
      <w:r>
        <w:br/>
        <w:t>7) arborização, sinalização e acessórios;</w:t>
      </w:r>
    </w:p>
    <w:p w:rsidR="00000000" w:rsidRDefault="00BA7E57">
      <w:pPr>
        <w:pStyle w:val="NormalWeb"/>
        <w:divId w:val="777339043"/>
      </w:pPr>
      <w:r>
        <w:rPr>
          <w:rStyle w:val="Forte"/>
        </w:rPr>
        <w:t>CLÁUSULA TERCEIRA:</w:t>
      </w:r>
      <w:r>
        <w:t xml:space="preserve"> No caso de construção no lote retro descrito o comprador obriga-se a obter dos Órgãos P</w:t>
      </w:r>
      <w:r>
        <w:t>úblicos competentes a necessária aprovação da planta para edificação do prédio.</w:t>
      </w:r>
    </w:p>
    <w:p w:rsidR="00000000" w:rsidRDefault="00BA7E57">
      <w:pPr>
        <w:pStyle w:val="NormalWeb"/>
        <w:divId w:val="1059130612"/>
      </w:pPr>
      <w:r>
        <w:rPr>
          <w:rStyle w:val="Forte"/>
        </w:rPr>
        <w:t>PARÁGRAFO ÚNICO</w:t>
      </w:r>
      <w:r>
        <w:t xml:space="preserve"> - O(a,s) PROMITENTE(S) COMPRADOR(A,S) somente poderá(ão) realizar quaisquer benfeitorias no lote ora adquirido após a </w:t>
      </w:r>
      <w:r>
        <w:t>finalização das obras de infraestrutura pela Promitente Vendedora.</w:t>
      </w:r>
    </w:p>
    <w:p w:rsidR="00000000" w:rsidRDefault="00BA7E57">
      <w:pPr>
        <w:pStyle w:val="NormalWeb"/>
        <w:divId w:val="1900049960"/>
      </w:pPr>
      <w:r>
        <w:rPr>
          <w:rStyle w:val="Forte"/>
        </w:rPr>
        <w:t>CLÁUSULA QUARTA:</w:t>
      </w:r>
      <w:r>
        <w:t xml:space="preserve"> O(a,s) PROMITENTE(S) COMPRADOR(A,S) obriga(m)-se a responder por todo e qualquer acidente, seja de que natureza for, em virtude de, exemplificativamente, poços abertos, ali</w:t>
      </w:r>
      <w:r>
        <w:t>cerces sem proteção e obras inacabadas, bem como pelos prejuízos que sofrer ou causar a terceiros por se localizar em lugar ou lote diverso do que adquiriu.</w:t>
      </w:r>
    </w:p>
    <w:p w:rsidR="00000000" w:rsidRDefault="00BA7E57">
      <w:pPr>
        <w:pStyle w:val="NormalWeb"/>
        <w:divId w:val="333650965"/>
      </w:pPr>
      <w:r>
        <w:rPr>
          <w:rStyle w:val="Forte"/>
        </w:rPr>
        <w:t>CLÁUSULA QUINTA:</w:t>
      </w:r>
      <w:r>
        <w:t xml:space="preserve"> O preço certo e ajustado do lote objeto deste contrato é aquele descrito no item 0</w:t>
      </w:r>
      <w:r>
        <w:t>4 do quadro resumo, para pagamento em parcelas de acordo com o número total indicado no item 09, na periodicidade do item 10, e nas condições estipuladas nos itens 05, 06 e 07, todos do quadro resumo.</w:t>
      </w:r>
    </w:p>
    <w:p w:rsidR="00000000" w:rsidRDefault="00BA7E57">
      <w:pPr>
        <w:pStyle w:val="NormalWeb"/>
        <w:divId w:val="1553538931"/>
      </w:pPr>
      <w:r>
        <w:rPr>
          <w:rStyle w:val="Forte"/>
        </w:rPr>
        <w:t>CLÁUSULA SEXTA:</w:t>
      </w:r>
      <w:r>
        <w:t xml:space="preserve"> Todas as prestações terão seus valores </w:t>
      </w:r>
      <w:r>
        <w:t>corrigidos mensalmente pela incidência do IGPM (Índice Geral de Preços de Mercado), da fundação Getúlio Vargas.</w:t>
      </w:r>
    </w:p>
    <w:p w:rsidR="00000000" w:rsidRDefault="00BA7E57">
      <w:pPr>
        <w:pStyle w:val="NormalWeb"/>
        <w:divId w:val="584068363"/>
      </w:pPr>
      <w:r>
        <w:rPr>
          <w:rStyle w:val="Forte"/>
        </w:rPr>
        <w:t>PARÁGRAFO ÚNICO</w:t>
      </w:r>
      <w:r>
        <w:t xml:space="preserve"> - No caso de extinção, falta de divulgação ou proibição legal da utilização do índice I.G.P.M (Índice Geral de Preços de Mercado</w:t>
      </w:r>
      <w:r>
        <w:t>) da Fundação Getúlio Vargas, as partes elegem, desde já, como índices substitutivos, os que subsistirem, na seguinte ordem:</w:t>
      </w:r>
      <w:r>
        <w:br/>
        <w:t>a) I.P.C. (FIPE) - Índice de Preços ao Consumidor da Fundação Instituto de Pesquisas Econômicas;</w:t>
      </w:r>
      <w:r>
        <w:br/>
        <w:t>b) I.C.V. (DIEESE) - Índice do Cus</w:t>
      </w:r>
      <w:r>
        <w:t>to de Vida do Departamento Intersindical de Estatística e Estudos Sócio Econômicos;</w:t>
      </w:r>
      <w:r>
        <w:br/>
        <w:t xml:space="preserve">c) qualquer outro índice que reflita a verdadeira desvalorização da moeda. </w:t>
      </w:r>
    </w:p>
    <w:p w:rsidR="00000000" w:rsidRDefault="00BA7E57">
      <w:pPr>
        <w:pStyle w:val="NormalWeb"/>
        <w:divId w:val="204950717"/>
      </w:pPr>
      <w:r>
        <w:rPr>
          <w:rStyle w:val="Forte"/>
        </w:rPr>
        <w:t>CLÁUSULA SÉTIMA:</w:t>
      </w:r>
      <w:r>
        <w:t xml:space="preserve"> O(a,s) PROMITENTE(S) COMPRADOR(A,S) obriga(m)-se a pagar as prestações nos resp</w:t>
      </w:r>
      <w:r>
        <w:t>ectivos vencimentos, impreterivelmente, através de ficha de compensação bancária ou, na sua falta, no escritório da PROMITENTE VENDEDORA, sendo este o local de pagamento para os efeitos deste contrato, ou, ainda, onde a PROMITENTE VENDEDORA, por escrito, c</w:t>
      </w:r>
      <w:r>
        <w:t>omunicar via correio.</w:t>
      </w:r>
    </w:p>
    <w:p w:rsidR="00000000" w:rsidRDefault="00BA7E57">
      <w:pPr>
        <w:pStyle w:val="NormalWeb"/>
        <w:divId w:val="433600414"/>
      </w:pPr>
      <w:r>
        <w:rPr>
          <w:rStyle w:val="Forte"/>
        </w:rPr>
        <w:t>PARÁGRAFO PRIMEIRO</w:t>
      </w:r>
      <w:r>
        <w:t xml:space="preserve"> Para pagamento das prestações avençadas, será utilizado o sistema de ficha de compensação que, se não recebida, não isenta o(a,s) </w:t>
      </w:r>
      <w:r>
        <w:rPr>
          <w:rStyle w:val="Forte"/>
        </w:rPr>
        <w:t>PROMITENTE(S) COMPRADOR(A,S)</w:t>
      </w:r>
      <w:r>
        <w:t xml:space="preserve"> do pagamento. Nessa eventualidade, o pagamento deve ser </w:t>
      </w:r>
      <w:r>
        <w:t xml:space="preserve">feito por depósito bancário na conta da </w:t>
      </w:r>
      <w:r>
        <w:rPr>
          <w:rStyle w:val="Forte"/>
        </w:rPr>
        <w:t>PROMITENTE VENDEDORA</w:t>
      </w:r>
      <w:r>
        <w:t xml:space="preserve">, somente com a autorização desta última, devendo o(a,s) </w:t>
      </w:r>
      <w:r>
        <w:rPr>
          <w:rStyle w:val="Forte"/>
        </w:rPr>
        <w:t>PROMITENTE(S) COMPRADOR(A,S)</w:t>
      </w:r>
      <w:r>
        <w:t xml:space="preserve"> enviar cópia do comprovante do depósito em até cinco (05) dias úteis após o pagamento, por correio ou via fax,</w:t>
      </w:r>
      <w:r>
        <w:t xml:space="preserve"> cujos dados encontram-se no quadro resumo deste instrumento. O original do comprovante do </w:t>
      </w:r>
      <w:r>
        <w:lastRenderedPageBreak/>
        <w:t xml:space="preserve">depósito deverá ficar em poder do(s) </w:t>
      </w:r>
      <w:r>
        <w:rPr>
          <w:rStyle w:val="Forte"/>
        </w:rPr>
        <w:t>PROMITENTE(S) COMPRADOR(A,ES)</w:t>
      </w:r>
      <w:r>
        <w:t>, pois este comprovante valerá como recibo.</w:t>
      </w:r>
    </w:p>
    <w:p w:rsidR="00000000" w:rsidRDefault="00BA7E57">
      <w:pPr>
        <w:pStyle w:val="NormalWeb"/>
        <w:divId w:val="1310594012"/>
      </w:pPr>
      <w:r>
        <w:rPr>
          <w:rStyle w:val="Forte"/>
        </w:rPr>
        <w:t>PARÁGRAFO SEGUNDO</w:t>
      </w:r>
      <w:r>
        <w:t xml:space="preserve"> - O pagamento deverá ser efetuado em </w:t>
      </w:r>
      <w:r>
        <w:t>moeda vigente no território nacional, à época do vencimento.</w:t>
      </w:r>
    </w:p>
    <w:p w:rsidR="00000000" w:rsidRDefault="00BA7E57">
      <w:pPr>
        <w:pStyle w:val="NormalWeb"/>
        <w:divId w:val="2000649483"/>
      </w:pPr>
      <w:r>
        <w:rPr>
          <w:rStyle w:val="Forte"/>
        </w:rPr>
        <w:t>PARÁGRAFO TERCEIRO</w:t>
      </w:r>
      <w:r>
        <w:t xml:space="preserve"> - No caso de falta de pontual pagamento de qualquer das prestações, bem como na hipótese de infringir qualquer cláusula deste contrato, ficará(ão) o(a,s)</w:t>
      </w:r>
      <w:r>
        <w:rPr>
          <w:rStyle w:val="Forte"/>
        </w:rPr>
        <w:t>PROMITENTE(S) COMPRADOR</w:t>
      </w:r>
      <w:r>
        <w:rPr>
          <w:rStyle w:val="Forte"/>
        </w:rPr>
        <w:t>(A,S)</w:t>
      </w:r>
      <w:r>
        <w:t xml:space="preserve"> constituído(s) em mora na forma da lei, podendo a </w:t>
      </w:r>
      <w:r>
        <w:rPr>
          <w:rStyle w:val="Forte"/>
        </w:rPr>
        <w:t>PROMITENTE VENDEDORA</w:t>
      </w:r>
      <w:r>
        <w:t xml:space="preserve"> agir de conformidade com o disposto nas cláusulas deste contrato.</w:t>
      </w:r>
    </w:p>
    <w:p w:rsidR="00000000" w:rsidRDefault="00BA7E57">
      <w:pPr>
        <w:pStyle w:val="NormalWeb"/>
        <w:divId w:val="897398676"/>
      </w:pPr>
      <w:r>
        <w:rPr>
          <w:rStyle w:val="Forte"/>
        </w:rPr>
        <w:t>PARÁGRAFO QUARTO</w:t>
      </w:r>
      <w:r>
        <w:t xml:space="preserve"> - A </w:t>
      </w:r>
      <w:r>
        <w:rPr>
          <w:rStyle w:val="Forte"/>
        </w:rPr>
        <w:t>PROMITENTE VENDEDORA</w:t>
      </w:r>
      <w:r>
        <w:t xml:space="preserve"> não se responsabiliza pelo pagamento das prestações em local diverso da</w:t>
      </w:r>
      <w:r>
        <w:t>quele estipulado nesta cláusula.</w:t>
      </w:r>
    </w:p>
    <w:p w:rsidR="00000000" w:rsidRDefault="00BA7E57">
      <w:pPr>
        <w:pStyle w:val="NormalWeb"/>
        <w:divId w:val="962685570"/>
      </w:pPr>
      <w:r>
        <w:rPr>
          <w:rStyle w:val="Forte"/>
        </w:rPr>
        <w:t>CLÁUSULA OITAVA:</w:t>
      </w:r>
      <w:r>
        <w:t xml:space="preserve"> Uma vez pago o preço total acordado nesse instrumento, a </w:t>
      </w:r>
      <w:r>
        <w:rPr>
          <w:rStyle w:val="Forte"/>
        </w:rPr>
        <w:t>PROMITENTE VENDEDORA</w:t>
      </w:r>
      <w:r>
        <w:t xml:space="preserve"> outorgará a competente escritura de compra e venda, sendo de inteira responsabilidade do(a,s)</w:t>
      </w:r>
      <w:r>
        <w:rPr>
          <w:rStyle w:val="Forte"/>
        </w:rPr>
        <w:t>PROMITENTE(S) COMPRADOR(A,ES)</w:t>
      </w:r>
      <w:r>
        <w:t xml:space="preserve"> as de</w:t>
      </w:r>
      <w:r>
        <w:t>spesas decorrentes deste ato, tais como ITBI, impostos, taxas, emolumentos, entre outras.</w:t>
      </w:r>
    </w:p>
    <w:p w:rsidR="00000000" w:rsidRDefault="00BA7E57">
      <w:pPr>
        <w:pStyle w:val="NormalWeb"/>
        <w:divId w:val="936643391"/>
      </w:pPr>
      <w:r>
        <w:rPr>
          <w:rStyle w:val="Forte"/>
        </w:rPr>
        <w:t>CLÁUSULA NONA:</w:t>
      </w:r>
      <w:r>
        <w:t xml:space="preserve"> As prestações não pagas no vencimento poderão ser recebidas, desde que acrescidas de correção monetária desde o dia do vencimento até o dia da final li</w:t>
      </w:r>
      <w:r>
        <w:t>quidação, multa moratória de 2% (dois por cento) sobre o valor do débito, mais 1% (um por cento) ao mês a título de juros moratórios, além de honorários de advogado de 10% (Código Civil, arts. 389 e 395).</w:t>
      </w:r>
    </w:p>
    <w:p w:rsidR="00000000" w:rsidRDefault="00BA7E57">
      <w:pPr>
        <w:pStyle w:val="NormalWeb"/>
        <w:divId w:val="1980913346"/>
      </w:pPr>
      <w:r>
        <w:rPr>
          <w:rStyle w:val="Forte"/>
        </w:rPr>
        <w:t>PARÁGRAFO PRIMEIRO</w:t>
      </w:r>
      <w:r>
        <w:t xml:space="preserve"> - No caso de atraso no pagamento</w:t>
      </w:r>
      <w:r>
        <w:t xml:space="preserve"> das parcelas do preço, será(ão) constituído(s) o(a,s)</w:t>
      </w:r>
      <w:r>
        <w:rPr>
          <w:rStyle w:val="Forte"/>
        </w:rPr>
        <w:t>PROMITENTE(S) COMPRADOR(A,ES)</w:t>
      </w:r>
      <w:r>
        <w:t xml:space="preserve"> em mora, através de prévia notificação, conforme o que dispõe o parágrafo primeiro do artigo 32 da Lei Federal Número 6.766/79, com as alterações constantes da Lei Federal </w:t>
      </w:r>
      <w:r>
        <w:t>Número 9.785/99.</w:t>
      </w:r>
    </w:p>
    <w:p w:rsidR="00000000" w:rsidRDefault="00BA7E57">
      <w:pPr>
        <w:pStyle w:val="NormalWeb"/>
        <w:divId w:val="18627137"/>
      </w:pPr>
      <w:r>
        <w:rPr>
          <w:rStyle w:val="Forte"/>
        </w:rPr>
        <w:t>PARÁGRAFO SEGUNDO</w:t>
      </w:r>
      <w:r>
        <w:t xml:space="preserve"> - Caso a PROMITENTE VENDEDORAaceite, eventualmente, e por solicitação do(a,s)PROMITENTE(S) COMPRADOR(A,ES), algum dos pagamentos aqui estipulados com atraso, isto nunca significará novação contratual, mas mera tolerância,</w:t>
      </w:r>
      <w:r>
        <w:t xml:space="preserve"> cabendo, neste caso, ao(à,s)PROMITENTE(S) COMPRADOR(A,ES), as despesas de cobrança e mora.</w:t>
      </w:r>
    </w:p>
    <w:p w:rsidR="00000000" w:rsidRDefault="00BA7E57">
      <w:pPr>
        <w:pStyle w:val="NormalWeb"/>
        <w:divId w:val="1800756289"/>
      </w:pPr>
      <w:r>
        <w:rPr>
          <w:rStyle w:val="Forte"/>
        </w:rPr>
        <w:t xml:space="preserve">PARÁGRAFO TERCEIRO - </w:t>
      </w:r>
      <w:r>
        <w:t>A notificação de que trata o §1º desta cláusula deverá efetivar-se na forma também estipulada no "caput" do citado artigo 32 e/ou artigo 49 amb</w:t>
      </w:r>
      <w:r>
        <w:t xml:space="preserve">os do mesmo diploma legal mencionado, concedendo prazo de 30 (trinta) dias, a partir da efetivação da(s) respectiva(s) intimação(ões), para que o(a,s) </w:t>
      </w:r>
      <w:r>
        <w:rPr>
          <w:rStyle w:val="Forte"/>
        </w:rPr>
        <w:t>PROMITENTE(S) COMPRADOR(A,S)</w:t>
      </w:r>
      <w:r>
        <w:t>, se quiser(em), purgue(m) a mora, mediante pagamento do valor reclamado, inc</w:t>
      </w:r>
      <w:r>
        <w:t>lusa correção monetária, multa contratual, além dos juros de mora de 1% (um por cento) ao mês ou na proporção da fração.</w:t>
      </w:r>
    </w:p>
    <w:p w:rsidR="00000000" w:rsidRDefault="00BA7E57">
      <w:pPr>
        <w:pStyle w:val="NormalWeb"/>
        <w:divId w:val="1044669834"/>
      </w:pPr>
      <w:r>
        <w:rPr>
          <w:rStyle w:val="Forte"/>
        </w:rPr>
        <w:t>PARÁGRAFO QUARTO</w:t>
      </w:r>
      <w:r>
        <w:t xml:space="preserve"> - Se o(a,s) </w:t>
      </w:r>
      <w:r>
        <w:rPr>
          <w:rStyle w:val="Forte"/>
        </w:rPr>
        <w:t>PROMITENTE(S) COMPRADOR(A,S)</w:t>
      </w:r>
      <w:r>
        <w:t xml:space="preserve"> pagar(em) somente o principal, sem os acréscimos mencionados, não ficará(ão) </w:t>
      </w:r>
      <w:r>
        <w:lastRenderedPageBreak/>
        <w:t>exonerado(a,s) da responsabilidade de liquidar(em) o saldo devido, continuando em mora para todos os efeitos legais e contratuais.</w:t>
      </w:r>
    </w:p>
    <w:p w:rsidR="00000000" w:rsidRDefault="00BA7E57">
      <w:pPr>
        <w:pStyle w:val="NormalWeb"/>
        <w:divId w:val="1987467122"/>
      </w:pPr>
      <w:r>
        <w:rPr>
          <w:rStyle w:val="Forte"/>
        </w:rPr>
        <w:t>CLÁUSULA DÉCIMA:</w:t>
      </w:r>
      <w:r>
        <w:t xml:space="preserve"> Caso a </w:t>
      </w:r>
      <w:r>
        <w:rPr>
          <w:rStyle w:val="Forte"/>
        </w:rPr>
        <w:t>PROMITENTE VENDEDORA</w:t>
      </w:r>
      <w:r>
        <w:t xml:space="preserve"> seja obrigada a recorrer a meios judiciais para assegurar os direitos decorrente</w:t>
      </w:r>
      <w:r>
        <w:t xml:space="preserve">s deste contrato, e sem prejuízo da integral execução deste, o(a,s) </w:t>
      </w:r>
      <w:r>
        <w:rPr>
          <w:rStyle w:val="Forte"/>
        </w:rPr>
        <w:t>PROMITENTE(S) COMPRADOR(A,S)</w:t>
      </w:r>
      <w:r>
        <w:t xml:space="preserve"> incorrerá(ão) em correção monetária desde a data do vencimento até a final liquidação, multa de 2% (dois por cento) sobre o total </w:t>
      </w:r>
      <w:r>
        <w:t>do débito, além de ficar responsável pelo pagamento das despesas e custas processuais, bem como nos honorários advocatícios, independentes daqueles devidos em razão dos arts. 389 e 395, do Código Civil, além de juros à taxa de 1% (um por cento) ao mês sobr</w:t>
      </w:r>
      <w:r>
        <w:t>e o débito apurado, tudo desde a data do vencimento até final liquidação.</w:t>
      </w:r>
    </w:p>
    <w:p w:rsidR="00000000" w:rsidRDefault="00BA7E57">
      <w:pPr>
        <w:pStyle w:val="NormalWeb"/>
        <w:divId w:val="1329207149"/>
      </w:pPr>
      <w:r>
        <w:rPr>
          <w:rStyle w:val="Forte"/>
        </w:rPr>
        <w:t>CLÁUSULA DÉCIMA PRIMEIRA:</w:t>
      </w:r>
      <w:r>
        <w:t xml:space="preserve"> Em qualquer caso de rescisão do presente contrato, por inadimplemento do(a,s) </w:t>
      </w:r>
      <w:r>
        <w:rPr>
          <w:rStyle w:val="Forte"/>
        </w:rPr>
        <w:t>PROMITENTE(S) COMPRADOR(A,S)</w:t>
      </w:r>
      <w:r>
        <w:t xml:space="preserve"> a devolução das quantias pagas, como previsto no </w:t>
      </w:r>
      <w:r>
        <w:t xml:space="preserve">artigo 53 do Código de Defesa do Consumidor, se dará após a dedução do percentual de 10% dos valores pagos, a título das despesas administrativas, dos tributos incidentes na venda do lote objeto desta avença, custas e emolumentos e ainda lucros cessantes, </w:t>
      </w:r>
      <w:r>
        <w:t xml:space="preserve">este último, no caso de má-fé do(a,s) </w:t>
      </w:r>
      <w:r>
        <w:rPr>
          <w:rStyle w:val="Forte"/>
        </w:rPr>
        <w:t>PROMITENTE(S) COMPRADOR(A,S)</w:t>
      </w:r>
      <w:r>
        <w:t>.</w:t>
      </w:r>
    </w:p>
    <w:p w:rsidR="00000000" w:rsidRDefault="00BA7E57">
      <w:pPr>
        <w:pStyle w:val="NormalWeb"/>
        <w:divId w:val="1195727743"/>
      </w:pPr>
      <w:r>
        <w:rPr>
          <w:rStyle w:val="Forte"/>
        </w:rPr>
        <w:t>CLÁUSULA DÉCIMA SEGUNDA:</w:t>
      </w:r>
      <w:r>
        <w:t xml:space="preserve"> Ocorrendo a hipótese de rescisão contratual, o(a,s) </w:t>
      </w:r>
      <w:r>
        <w:rPr>
          <w:rStyle w:val="Forte"/>
        </w:rPr>
        <w:t>PROMITENTE(S) COMPRADOR(A,S)</w:t>
      </w:r>
      <w:r>
        <w:t>, - se já lhe(s) houver sido deferida a posse provisória do lote objeto deste instr</w:t>
      </w:r>
      <w:r>
        <w:t xml:space="preserve">umento - ficará(ão) obrigado(a,s) a demitir(em)-se imediatamente da posse concedida, devolvendo o(s) lote(s) compromissado(s) incontinente aos </w:t>
      </w:r>
      <w:r>
        <w:rPr>
          <w:rStyle w:val="Forte"/>
        </w:rPr>
        <w:t>PROMITENTE VENDEDORA</w:t>
      </w:r>
      <w:r>
        <w:t>, sob pena de caracterizar-se esbulho possessório. Dito esbulho, por sua vez, autorizará à po</w:t>
      </w:r>
      <w:r>
        <w:t xml:space="preserve">stulação do interdito correspondente, com expressa concordância do(a,s) </w:t>
      </w:r>
      <w:r>
        <w:rPr>
          <w:rStyle w:val="Forte"/>
        </w:rPr>
        <w:t>PROMITENTE(S) COMPRADOR(A,S)</w:t>
      </w:r>
      <w:r>
        <w:t xml:space="preserve"> de pedido de liminar para a volta do imóvel no estado anterior ä presente transação.</w:t>
      </w:r>
    </w:p>
    <w:p w:rsidR="00000000" w:rsidRDefault="00BA7E57">
      <w:pPr>
        <w:pStyle w:val="NormalWeb"/>
        <w:divId w:val="1058744863"/>
      </w:pPr>
      <w:r>
        <w:rPr>
          <w:rStyle w:val="Forte"/>
        </w:rPr>
        <w:t>CLÁUSULA DÉCIMA TERCEIRA:</w:t>
      </w:r>
      <w:r>
        <w:t xml:space="preserve"> Se houver resolução por atraso, ou intervenç</w:t>
      </w:r>
      <w:r>
        <w:t xml:space="preserve">ão judicial para restituição do lote objeto do presente contrato, a título de fruição, o(a,s) </w:t>
      </w:r>
      <w:r>
        <w:rPr>
          <w:rStyle w:val="Forte"/>
        </w:rPr>
        <w:t>PROMITENTE(S) COMPRADOR(A,S)</w:t>
      </w:r>
      <w:r>
        <w:t xml:space="preserve"> ficará(ão) sujeito(s) a pagar(em) à </w:t>
      </w:r>
      <w:r>
        <w:rPr>
          <w:rStyle w:val="Forte"/>
        </w:rPr>
        <w:t>PROMITENTE VENDEDORA</w:t>
      </w:r>
      <w:r>
        <w:t xml:space="preserve"> 0,5% (meio por cento) do valor do contrato para cada mês transcorrido desde </w:t>
      </w:r>
      <w:r>
        <w:t xml:space="preserve">a assinatura deste instrumento até a completa restituição do lote livre e desembaraçado de qualquer ocupação, a título de fruição, sem prejuízo da retenção prevista na cláusula </w:t>
      </w:r>
      <w:r>
        <w:rPr>
          <w:rStyle w:val="Forte"/>
        </w:rPr>
        <w:t>DÉCIMA SEGUNDA</w:t>
      </w:r>
      <w:r>
        <w:t>.</w:t>
      </w:r>
    </w:p>
    <w:p w:rsidR="00000000" w:rsidRDefault="00BA7E57">
      <w:pPr>
        <w:pStyle w:val="NormalWeb"/>
        <w:divId w:val="228541429"/>
      </w:pPr>
      <w:r>
        <w:rPr>
          <w:rStyle w:val="Forte"/>
        </w:rPr>
        <w:t>CLÁUSULA DÉCIMA QUARTA:</w:t>
      </w:r>
      <w:r>
        <w:t xml:space="preserve"> O(a,s) </w:t>
      </w:r>
      <w:r>
        <w:rPr>
          <w:rStyle w:val="Forte"/>
        </w:rPr>
        <w:t>PROMITENTE(S) COMPRADOR(A,S)</w:t>
      </w:r>
      <w:r>
        <w:t>, em</w:t>
      </w:r>
      <w:r>
        <w:t xml:space="preserve"> virtude deste contrato, será(ão) imitido(s) na posse provisória do lote descrito no item 03 do quadro resumo no ato da assinatura do presente instrumento, devendo conservar os marcos de demarcação, repelindo qualquer ameaça, turbação ou esbulho do citado </w:t>
      </w:r>
      <w:r>
        <w:t xml:space="preserve">lote, que devem ser comunicadas de imediato à </w:t>
      </w:r>
      <w:r>
        <w:rPr>
          <w:rStyle w:val="Forte"/>
        </w:rPr>
        <w:t>PROMITENTE VENDEDORA</w:t>
      </w:r>
      <w:r>
        <w:t>.</w:t>
      </w:r>
    </w:p>
    <w:p w:rsidR="00000000" w:rsidRDefault="00BA7E57">
      <w:pPr>
        <w:pStyle w:val="NormalWeb"/>
        <w:divId w:val="907687344"/>
      </w:pPr>
      <w:r>
        <w:rPr>
          <w:rStyle w:val="Forte"/>
        </w:rPr>
        <w:t>PÁRAGRAFO ÚNICO</w:t>
      </w:r>
      <w:r>
        <w:t xml:space="preserve"> - No caso de desaparecimento ou perecimento dos marcos de divisas do lote, o(a,s) </w:t>
      </w:r>
      <w:r>
        <w:rPr>
          <w:rStyle w:val="Forte"/>
        </w:rPr>
        <w:t>PROMITENTE(S) COMPRADOR(A,S)</w:t>
      </w:r>
      <w:r>
        <w:t xml:space="preserve"> fica(m) obrigado(s) a solicitar(em) da </w:t>
      </w:r>
      <w:r>
        <w:rPr>
          <w:rStyle w:val="Forte"/>
        </w:rPr>
        <w:t>PROMITENTE VENDEDORA</w:t>
      </w:r>
      <w:r>
        <w:t xml:space="preserve"> u</w:t>
      </w:r>
      <w:r>
        <w:t xml:space="preserve">ma nova demarcação antes de </w:t>
      </w:r>
      <w:r>
        <w:lastRenderedPageBreak/>
        <w:t>iniciar a construção ou benfeitoria, sob pena de sujeitar(em)-se às consequências decorrentes do não cumprimento desta obrigação.</w:t>
      </w:r>
    </w:p>
    <w:p w:rsidR="00000000" w:rsidRDefault="00BA7E57">
      <w:pPr>
        <w:pStyle w:val="NormalWeb"/>
        <w:divId w:val="1164127097"/>
      </w:pPr>
      <w:r>
        <w:rPr>
          <w:rStyle w:val="Forte"/>
        </w:rPr>
        <w:t>CLÁUSULA DÉCIMA QUINTA:</w:t>
      </w:r>
      <w:r>
        <w:t xml:space="preserve"> Os impostos e taxas que recaírem sobre o imóvel ora prometido à venda, a p</w:t>
      </w:r>
      <w:r>
        <w:t xml:space="preserve">artir desta data, serão pagos exclusivamente pelo (a,s) </w:t>
      </w:r>
      <w:r>
        <w:rPr>
          <w:rStyle w:val="Forte"/>
        </w:rPr>
        <w:t>PROMITENTE(S) COMPRADOR(A,S)</w:t>
      </w:r>
      <w:r>
        <w:t xml:space="preserve"> nas repartições competentes, mesmo que lançados em nome da </w:t>
      </w:r>
      <w:r>
        <w:rPr>
          <w:rStyle w:val="Forte"/>
        </w:rPr>
        <w:t>PROMITENTE VENDEDORA</w:t>
      </w:r>
      <w:r>
        <w:t xml:space="preserve"> ou de seus precedentes.</w:t>
      </w:r>
    </w:p>
    <w:p w:rsidR="00000000" w:rsidRDefault="00BA7E57">
      <w:pPr>
        <w:pStyle w:val="NormalWeb"/>
        <w:divId w:val="1706366102"/>
      </w:pPr>
      <w:r>
        <w:rPr>
          <w:rStyle w:val="Forte"/>
        </w:rPr>
        <w:t>PARÁGRAFO ÚNICO</w:t>
      </w:r>
      <w:r>
        <w:t xml:space="preserve"> - Se os impostos e taxas mencionados nesta cláusula</w:t>
      </w:r>
      <w:r>
        <w:t xml:space="preserve"> forem pagos pela </w:t>
      </w:r>
      <w:r>
        <w:rPr>
          <w:rStyle w:val="Forte"/>
        </w:rPr>
        <w:t>PROMITENTE VENDEDORA</w:t>
      </w:r>
      <w:r>
        <w:t xml:space="preserve">, o (a,s) </w:t>
      </w:r>
      <w:r>
        <w:rPr>
          <w:rStyle w:val="Forte"/>
        </w:rPr>
        <w:t>PROMITENTE(S) COMPRADOR(A,S)</w:t>
      </w:r>
      <w:r>
        <w:t xml:space="preserve"> fica(m) obrigado(a,s) a reembolsá-la da importância despendida. Este reembolso deverá ser feito pelo(a,s) </w:t>
      </w:r>
      <w:r>
        <w:rPr>
          <w:rStyle w:val="Forte"/>
        </w:rPr>
        <w:t>PROMITENTE(S) COMPRADOR(A,S)</w:t>
      </w:r>
      <w:r>
        <w:t xml:space="preserve"> dentro de 30 (trinta) dias.</w:t>
      </w:r>
    </w:p>
    <w:p w:rsidR="00000000" w:rsidRDefault="00BA7E57">
      <w:pPr>
        <w:pStyle w:val="NormalWeb"/>
        <w:divId w:val="1586962441"/>
      </w:pPr>
      <w:r>
        <w:rPr>
          <w:rStyle w:val="Forte"/>
        </w:rPr>
        <w:t xml:space="preserve">CLÁUSULA DÉCIMA </w:t>
      </w:r>
      <w:r>
        <w:rPr>
          <w:rStyle w:val="Forte"/>
        </w:rPr>
        <w:t>SEXTA:</w:t>
      </w:r>
      <w:r>
        <w:t xml:space="preserve"> O presente lote é destinado ao uso misto (comercial/residencial).</w:t>
      </w:r>
    </w:p>
    <w:p w:rsidR="00000000" w:rsidRDefault="00BA7E57">
      <w:pPr>
        <w:pStyle w:val="NormalWeb"/>
        <w:divId w:val="71706986"/>
      </w:pPr>
      <w:r>
        <w:rPr>
          <w:rStyle w:val="Forte"/>
        </w:rPr>
        <w:t>CLÁUSULA DÉCIMA SÉTIMA:</w:t>
      </w:r>
      <w:r>
        <w:t xml:space="preserve">Faculta-se ao(à,s) </w:t>
      </w:r>
      <w:r>
        <w:rPr>
          <w:rStyle w:val="Forte"/>
        </w:rPr>
        <w:t>PROMITENTE(S) COMPRADOR(A,S)</w:t>
      </w:r>
      <w:r>
        <w:t xml:space="preserve"> a cessão e transferência de direitos e obrigações sobre o presente Contrato.</w:t>
      </w:r>
    </w:p>
    <w:p w:rsidR="00000000" w:rsidRDefault="00BA7E57">
      <w:pPr>
        <w:pStyle w:val="NormalWeb"/>
        <w:divId w:val="1782139913"/>
      </w:pPr>
      <w:r>
        <w:rPr>
          <w:rStyle w:val="Forte"/>
        </w:rPr>
        <w:t>CLÁUSULA DÉCIMA OITAVA:</w:t>
      </w:r>
      <w:r>
        <w:t xml:space="preserve"> O presente </w:t>
      </w:r>
      <w:r>
        <w:t xml:space="preserve">contrato obriga as partes, herdeiros ou sucessores, desde que o(a,s) </w:t>
      </w:r>
      <w:r>
        <w:rPr>
          <w:rStyle w:val="Forte"/>
        </w:rPr>
        <w:t>PROMITENTE(S) COMPRADOR(A,S)</w:t>
      </w:r>
      <w:r>
        <w:t xml:space="preserve"> tenha(m) cumprido ou venha(m) a cumprir fielmente todas as obrigações por ele assumidas, principalmente a que se refere ao preço certo e ajustado e, bem assim</w:t>
      </w:r>
      <w:r>
        <w:t>, será considerado sempre irretratável e irrevogável</w:t>
      </w:r>
    </w:p>
    <w:p w:rsidR="00000000" w:rsidRDefault="00BA7E57">
      <w:pPr>
        <w:pStyle w:val="NormalWeb"/>
        <w:divId w:val="163054793"/>
      </w:pPr>
      <w:r>
        <w:rPr>
          <w:rStyle w:val="Forte"/>
        </w:rPr>
        <w:t>CLÁUSULA DÉCIMA NONA:</w:t>
      </w:r>
      <w:r>
        <w:t xml:space="preserve"> Uma vez integralizado o pagamento do preço total estabelecido e cumpridas as demais cláusulas deste contrato, será outorgada ao (à,s) </w:t>
      </w:r>
      <w:r>
        <w:rPr>
          <w:rStyle w:val="Forte"/>
        </w:rPr>
        <w:t>PROMITENTE(S) COMPRADOR(A,S)</w:t>
      </w:r>
      <w:r>
        <w:t xml:space="preserve"> a respectiva escri</w:t>
      </w:r>
      <w:r>
        <w:t>tura definitiva, ficando a cargo do outorgado todas as despesas decorrentes desse ato.</w:t>
      </w:r>
    </w:p>
    <w:p w:rsidR="00000000" w:rsidRDefault="00BA7E57">
      <w:pPr>
        <w:pStyle w:val="NormalWeb"/>
        <w:divId w:val="605619769"/>
      </w:pPr>
      <w:r>
        <w:rPr>
          <w:rStyle w:val="Forte"/>
        </w:rPr>
        <w:t>CLÁUSULA VIGÉSIMA:</w:t>
      </w:r>
      <w:r>
        <w:t xml:space="preserve"> O presente instrumento retifica, ratifica e substitui as tratativas anteriores entre as partes, consolidando a vontade das mesmas.</w:t>
      </w:r>
    </w:p>
    <w:p w:rsidR="00000000" w:rsidRDefault="00BA7E57">
      <w:pPr>
        <w:pStyle w:val="NormalWeb"/>
        <w:divId w:val="1241138552"/>
      </w:pPr>
      <w:r>
        <w:rPr>
          <w:rStyle w:val="Forte"/>
        </w:rPr>
        <w:t>CLÁUSULA VIGÉSIMA PRIMEIRA:</w:t>
      </w:r>
      <w:r>
        <w:t xml:space="preserve"> De acordo com o disposto no inciso XXXVI, do artigo quinto da Constituição Federal, todas as condições ajustadas para a presente transação e especialmente aquelas que tratam do reajuste monetário do valor das prestações devidas </w:t>
      </w:r>
      <w:r>
        <w:t xml:space="preserve">pelo (a,s) </w:t>
      </w:r>
      <w:r>
        <w:rPr>
          <w:rStyle w:val="Forte"/>
        </w:rPr>
        <w:t>PROMITENTE(S) COMPRADOR(A,S)</w:t>
      </w:r>
      <w:r>
        <w:t xml:space="preserve"> à </w:t>
      </w:r>
      <w:r>
        <w:rPr>
          <w:rStyle w:val="Forte"/>
        </w:rPr>
        <w:t>PROMITENTE VENDEDORA</w:t>
      </w:r>
      <w:r>
        <w:t>, não estarão sujeitas a qualquer dispositivo legal que vier a ser editado ou promulgado após esta data.</w:t>
      </w:r>
    </w:p>
    <w:p w:rsidR="00000000" w:rsidRDefault="00BA7E57">
      <w:pPr>
        <w:pStyle w:val="NormalWeb"/>
        <w:divId w:val="606349109"/>
      </w:pPr>
      <w:r>
        <w:rPr>
          <w:rStyle w:val="Forte"/>
        </w:rPr>
        <w:t>CLÁUSULA VIGÉSIMA SEGUNDA:</w:t>
      </w:r>
      <w:r>
        <w:t xml:space="preserve"> No caso de mais de um comprador, estes se constituem mutuament</w:t>
      </w:r>
      <w:r>
        <w:t>e procuradores, com os poderes para receber citação decorrente de eventual procedimento judicial ou extrajudicial, resultante do presente contrato, procuração esta, válida inclusive para efeito de resilição amigável do presente contrato.</w:t>
      </w:r>
    </w:p>
    <w:p w:rsidR="00000000" w:rsidRDefault="00BA7E57">
      <w:pPr>
        <w:pStyle w:val="NormalWeb"/>
        <w:divId w:val="1070888599"/>
      </w:pPr>
      <w:r>
        <w:rPr>
          <w:rStyle w:val="Forte"/>
        </w:rPr>
        <w:t xml:space="preserve">CLÁUSULA VIGÉSIMA </w:t>
      </w:r>
      <w:r>
        <w:rPr>
          <w:rStyle w:val="Forte"/>
        </w:rPr>
        <w:t>TERCEIRA:</w:t>
      </w:r>
      <w:r>
        <w:t xml:space="preserve"> Para os casos omissos referentes a direitos e obrigações dos contratantes, aplicar-se-á a Legislação específica, complementada pelas normas subsidiárias e de direito público.</w:t>
      </w:r>
    </w:p>
    <w:p w:rsidR="00000000" w:rsidRDefault="00BA7E57">
      <w:pPr>
        <w:pStyle w:val="NormalWeb"/>
        <w:divId w:val="545919460"/>
      </w:pPr>
      <w:r>
        <w:lastRenderedPageBreak/>
        <w:t>E, por estarem assim justos e contratados, assinam o presente em 03 (tr</w:t>
      </w:r>
      <w:r>
        <w:t>ês) vias de igual teor, na presença das testemunhas abaixo.</w:t>
      </w:r>
    </w:p>
    <w:p w:rsidR="00000000" w:rsidRDefault="00BA7E57">
      <w:pPr>
        <w:pStyle w:val="NormalWeb"/>
        <w:divId w:val="1793210752"/>
      </w:pPr>
      <w:r>
        <w:t>Mineiros do Tietê/SP, 16 de Dezembro de 2016</w:t>
      </w:r>
    </w:p>
    <w:p w:rsidR="00000000" w:rsidRDefault="00BA7E57">
      <w:pPr>
        <w:spacing w:after="240"/>
        <w:divId w:val="1991324505"/>
        <w:rPr>
          <w:rFonts w:eastAsia="Times New Roman"/>
        </w:rPr>
      </w:pPr>
      <w:r>
        <w:rPr>
          <w:rStyle w:val="Forte"/>
          <w:rFonts w:eastAsia="Times New Roman"/>
        </w:rPr>
        <w:t>VENDEDORA</w:t>
      </w:r>
      <w:r>
        <w:rPr>
          <w:rFonts w:eastAsia="Times New Roman"/>
        </w:rPr>
        <w:br/>
      </w:r>
      <w:r>
        <w:rPr>
          <w:rFonts w:eastAsia="Times New Roman"/>
        </w:rPr>
        <w:br/>
      </w:r>
      <w:r>
        <w:rPr>
          <w:rFonts w:eastAsia="Times New Roman"/>
        </w:rPr>
        <w:br/>
      </w:r>
      <w:r>
        <w:rPr>
          <w:rFonts w:eastAsia="Times New Roman"/>
        </w:rPr>
        <w:br/>
        <w:t>________________________________________________________</w:t>
      </w:r>
      <w:r>
        <w:rPr>
          <w:rFonts w:eastAsia="Times New Roman"/>
        </w:rPr>
        <w:br/>
      </w:r>
      <w:r>
        <w:rPr>
          <w:rFonts w:eastAsia="Times New Roman"/>
          <w:sz w:val="18"/>
          <w:szCs w:val="18"/>
        </w:rPr>
        <w:t>TIETÊ URBANIZADORA SPE LTDA</w:t>
      </w:r>
      <w:r>
        <w:rPr>
          <w:rFonts w:eastAsia="Times New Roman"/>
        </w:rPr>
        <w:t xml:space="preserve">                     </w:t>
      </w:r>
      <w:r>
        <w:rPr>
          <w:rFonts w:eastAsia="Times New Roman"/>
        </w:rPr>
        <w:br/>
      </w:r>
    </w:p>
    <w:p w:rsidR="00000000" w:rsidRDefault="00BA7E57">
      <w:pPr>
        <w:spacing w:after="240"/>
        <w:rPr>
          <w:rFonts w:eastAsia="Times New Roman"/>
        </w:rPr>
      </w:pPr>
    </w:p>
    <w:tbl>
      <w:tblPr>
        <w:tblW w:w="0" w:type="auto"/>
        <w:tblCellSpacing w:w="15" w:type="dxa"/>
        <w:tblLook w:val="04A0" w:firstRow="1" w:lastRow="0" w:firstColumn="1" w:lastColumn="0" w:noHBand="0" w:noVBand="1"/>
      </w:tblPr>
      <w:tblGrid>
        <w:gridCol w:w="2577"/>
      </w:tblGrid>
      <w:tr w:rsidR="00000000">
        <w:trPr>
          <w:divId w:val="1917781667"/>
          <w:tblCellSpacing w:w="15" w:type="dxa"/>
        </w:trPr>
        <w:tc>
          <w:tcPr>
            <w:tcW w:w="0" w:type="auto"/>
            <w:tcMar>
              <w:top w:w="15" w:type="dxa"/>
              <w:left w:w="15" w:type="dxa"/>
              <w:bottom w:w="15" w:type="dxa"/>
              <w:right w:w="15" w:type="dxa"/>
            </w:tcMar>
            <w:vAlign w:val="center"/>
            <w:hideMark/>
          </w:tcPr>
          <w:p w:rsidR="00000000" w:rsidRDefault="00BA7E57">
            <w:pPr>
              <w:rPr>
                <w:rFonts w:eastAsia="Times New Roman"/>
              </w:rPr>
            </w:pPr>
            <w:r>
              <w:rPr>
                <w:rStyle w:val="Forte"/>
                <w:rFonts w:eastAsia="Times New Roman"/>
              </w:rPr>
              <w:t>COMPRADOR (a,as,es)</w:t>
            </w:r>
          </w:p>
        </w:tc>
      </w:tr>
    </w:tbl>
    <w:p w:rsidR="00000000" w:rsidRDefault="00BA7E57">
      <w:pPr>
        <w:spacing w:after="240"/>
        <w:divId w:val="1917781667"/>
        <w:rPr>
          <w:rFonts w:eastAsia="Times New Roman"/>
        </w:rPr>
      </w:pPr>
      <w:r>
        <w:rPr>
          <w:rFonts w:eastAsia="Times New Roman"/>
        </w:rPr>
        <w:br/>
      </w:r>
      <w:r>
        <w:rPr>
          <w:rFonts w:eastAsia="Times New Roman"/>
        </w:rPr>
        <w:br/>
      </w:r>
    </w:p>
    <w:tbl>
      <w:tblPr>
        <w:tblW w:w="9000" w:type="dxa"/>
        <w:tblCellSpacing w:w="15" w:type="dxa"/>
        <w:tblLook w:val="04A0" w:firstRow="1" w:lastRow="0" w:firstColumn="1" w:lastColumn="0" w:noHBand="0" w:noVBand="1"/>
      </w:tblPr>
      <w:tblGrid>
        <w:gridCol w:w="9000"/>
      </w:tblGrid>
      <w:tr w:rsidR="00000000">
        <w:trPr>
          <w:divId w:val="1917781667"/>
          <w:tblCellSpacing w:w="15" w:type="dxa"/>
        </w:trPr>
        <w:tc>
          <w:tcPr>
            <w:tcW w:w="0" w:type="auto"/>
            <w:tcMar>
              <w:top w:w="15" w:type="dxa"/>
              <w:left w:w="15" w:type="dxa"/>
              <w:bottom w:w="15" w:type="dxa"/>
              <w:right w:w="15" w:type="dxa"/>
            </w:tcMar>
            <w:vAlign w:val="center"/>
            <w:hideMark/>
          </w:tcPr>
          <w:p w:rsidR="00000000" w:rsidRDefault="00BA7E57">
            <w:pPr>
              <w:rPr>
                <w:rFonts w:eastAsia="Times New Roman"/>
              </w:rPr>
            </w:pPr>
            <w:r>
              <w:rPr>
                <w:rFonts w:eastAsia="Times New Roman"/>
              </w:rPr>
              <w:t>______</w:t>
            </w:r>
            <w:r>
              <w:rPr>
                <w:rFonts w:eastAsia="Times New Roman"/>
              </w:rPr>
              <w:t xml:space="preserve">__________________________ </w:t>
            </w:r>
          </w:p>
        </w:tc>
      </w:tr>
    </w:tbl>
    <w:p w:rsidR="00000000" w:rsidRDefault="00BA7E57">
      <w:pPr>
        <w:divId w:val="1917781667"/>
        <w:rPr>
          <w:rFonts w:eastAsia="Times New Roman"/>
          <w:vanish/>
        </w:rPr>
      </w:pPr>
    </w:p>
    <w:tbl>
      <w:tblPr>
        <w:tblW w:w="9000" w:type="dxa"/>
        <w:tblCellSpacing w:w="15" w:type="dxa"/>
        <w:tblLook w:val="04A0" w:firstRow="1" w:lastRow="0" w:firstColumn="1" w:lastColumn="0" w:noHBand="0" w:noVBand="1"/>
      </w:tblPr>
      <w:tblGrid>
        <w:gridCol w:w="9000"/>
      </w:tblGrid>
      <w:tr w:rsidR="00000000">
        <w:trPr>
          <w:divId w:val="1917781667"/>
          <w:tblCellSpacing w:w="15" w:type="dxa"/>
          <w:hidden/>
        </w:trPr>
        <w:tc>
          <w:tcPr>
            <w:tcW w:w="0" w:type="auto"/>
            <w:tcMar>
              <w:top w:w="15" w:type="dxa"/>
              <w:left w:w="15" w:type="dxa"/>
              <w:bottom w:w="15" w:type="dxa"/>
              <w:right w:w="15" w:type="dxa"/>
            </w:tcMar>
            <w:vAlign w:val="center"/>
            <w:hideMark/>
          </w:tcPr>
          <w:p w:rsidR="00000000" w:rsidRDefault="00BA7E57">
            <w:pPr>
              <w:rPr>
                <w:rFonts w:eastAsia="Times New Roman"/>
                <w:vanish/>
              </w:rPr>
            </w:pPr>
          </w:p>
        </w:tc>
      </w:tr>
    </w:tbl>
    <w:p w:rsidR="00000000" w:rsidRDefault="00BA7E57">
      <w:pPr>
        <w:divId w:val="598370516"/>
        <w:rPr>
          <w:rStyle w:val="Forte"/>
        </w:rPr>
      </w:pPr>
    </w:p>
    <w:p w:rsidR="00000000" w:rsidRDefault="00BA7E57">
      <w:pPr>
        <w:divId w:val="598370516"/>
        <w:rPr>
          <w:rStyle w:val="Forte"/>
          <w:rFonts w:eastAsia="Times New Roman"/>
        </w:rPr>
      </w:pPr>
    </w:p>
    <w:p w:rsidR="00000000" w:rsidRDefault="00BA7E57">
      <w:pPr>
        <w:divId w:val="598370516"/>
      </w:pPr>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p w:rsidR="00BA7E57" w:rsidRDefault="00BA7E57">
      <w:pPr>
        <w:divId w:val="885720939"/>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sectPr w:rsidR="00BA7E5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E57" w:rsidRDefault="00BA7E57">
      <w:r>
        <w:separator/>
      </w:r>
    </w:p>
  </w:endnote>
  <w:endnote w:type="continuationSeparator" w:id="0">
    <w:p w:rsidR="00BA7E57" w:rsidRDefault="00BA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163549"/>
      <w:docPartObj>
        <w:docPartGallery w:val="Page Numbers (Bottom of Page)"/>
        <w:docPartUnique/>
      </w:docPartObj>
    </w:sdtPr>
    <w:sdtEndPr/>
    <w:sdtContent>
      <w:sdt>
        <w:sdtPr>
          <w:id w:val="-1769616900"/>
          <w:docPartObj>
            <w:docPartGallery w:val="Page Numbers (Top of Page)"/>
            <w:docPartUnique/>
          </w:docPartObj>
        </w:sdtPr>
        <w:sdtEndPr/>
        <w:sdtContent>
          <w:p w:rsidR="00000000" w:rsidRDefault="00BA7E57">
            <w:pPr>
              <w:pStyle w:val="Rodap"/>
              <w:jc w:val="right"/>
            </w:pPr>
            <w:r>
              <w:t xml:space="preserve">Página </w:t>
            </w:r>
            <w:r>
              <w:rPr>
                <w:b/>
                <w:bCs/>
              </w:rPr>
              <w:fldChar w:fldCharType="begin"/>
            </w:r>
            <w:r>
              <w:rPr>
                <w:b/>
                <w:bCs/>
              </w:rPr>
              <w:instrText>PAGE</w:instrText>
            </w:r>
            <w:r>
              <w:rPr>
                <w:b/>
                <w:bCs/>
              </w:rPr>
              <w:fldChar w:fldCharType="separate"/>
            </w:r>
            <w:r w:rsidR="00492DB2">
              <w:rPr>
                <w:b/>
                <w:bCs/>
                <w:noProof/>
              </w:rPr>
              <w:t>2</w:t>
            </w:r>
            <w:r>
              <w:rPr>
                <w:b/>
                <w:bCs/>
              </w:rPr>
              <w:fldChar w:fldCharType="end"/>
            </w:r>
            <w:r>
              <w:t xml:space="preserve"> de </w:t>
            </w:r>
            <w:r>
              <w:rPr>
                <w:b/>
                <w:bCs/>
              </w:rPr>
              <w:fldChar w:fldCharType="begin"/>
            </w:r>
            <w:r>
              <w:rPr>
                <w:b/>
                <w:bCs/>
              </w:rPr>
              <w:instrText>NUMPAGES</w:instrText>
            </w:r>
            <w:r>
              <w:rPr>
                <w:b/>
                <w:bCs/>
              </w:rPr>
              <w:fldChar w:fldCharType="separate"/>
            </w:r>
            <w:r w:rsidR="00492DB2">
              <w:rPr>
                <w:b/>
                <w:bCs/>
                <w:noProof/>
              </w:rPr>
              <w:t>7</w:t>
            </w:r>
            <w:r>
              <w:rPr>
                <w:b/>
                <w:bCs/>
              </w:rPr>
              <w:fldChar w:fldCharType="end"/>
            </w:r>
          </w:p>
        </w:sdtContent>
      </w:sdt>
    </w:sdtContent>
  </w:sdt>
  <w:p w:rsidR="00000000" w:rsidRDefault="00BA7E5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E57" w:rsidRDefault="00BA7E57">
      <w:r>
        <w:separator/>
      </w:r>
    </w:p>
  </w:footnote>
  <w:footnote w:type="continuationSeparator" w:id="0">
    <w:p w:rsidR="00BA7E57" w:rsidRDefault="00BA7E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13431"/>
    <w:multiLevelType w:val="multilevel"/>
    <w:tmpl w:val="D480D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0293F"/>
    <w:multiLevelType w:val="multilevel"/>
    <w:tmpl w:val="3846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92DB2"/>
    <w:rsid w:val="00492DB2"/>
    <w:rsid w:val="00BA7E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8C1DB7-3DC9-4BB7-A138-F9F33B36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Cabealho">
    <w:name w:val="header"/>
    <w:basedOn w:val="Normal"/>
    <w:link w:val="CabealhoChar"/>
    <w:uiPriority w:val="99"/>
    <w:semiHidden/>
    <w:unhideWhenUsed/>
    <w:pPr>
      <w:tabs>
        <w:tab w:val="center" w:pos="4252"/>
        <w:tab w:val="right" w:pos="8504"/>
      </w:tabs>
    </w:pPr>
  </w:style>
  <w:style w:type="character" w:customStyle="1" w:styleId="CabealhoChar">
    <w:name w:val="Cabeçalho Char"/>
    <w:basedOn w:val="Fontepargpadro"/>
    <w:link w:val="Cabealho"/>
    <w:uiPriority w:val="99"/>
    <w:semiHidden/>
    <w:locked/>
    <w:rPr>
      <w:rFonts w:ascii="Times New Roman" w:eastAsiaTheme="minorEastAsia" w:hAnsi="Times New Roman" w:cs="Times New Roman" w:hint="default"/>
      <w:sz w:val="24"/>
      <w:szCs w:val="24"/>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locked/>
    <w:rPr>
      <w:rFonts w:ascii="Times New Roman" w:eastAsiaTheme="minorEastAsia" w:hAnsi="Times New Roman" w:cs="Times New Roman" w:hint="default"/>
      <w:sz w:val="24"/>
      <w:szCs w:val="24"/>
    </w:rPr>
  </w:style>
  <w:style w:type="paragraph" w:customStyle="1" w:styleId="titulo-contrato">
    <w:name w:val="titulo-contrato"/>
    <w:basedOn w:val="Normal"/>
    <w:uiPriority w:val="99"/>
    <w:semiHidden/>
    <w:pPr>
      <w:spacing w:before="100" w:beforeAutospacing="1" w:after="100" w:afterAutospacing="1"/>
    </w:pPr>
  </w:style>
  <w:style w:type="character" w:styleId="Forte">
    <w:name w:val="Strong"/>
    <w:basedOn w:val="Fontepargpadro"/>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7137">
      <w:marLeft w:val="0"/>
      <w:marRight w:val="0"/>
      <w:marTop w:val="0"/>
      <w:marBottom w:val="0"/>
      <w:divBdr>
        <w:top w:val="none" w:sz="0" w:space="0" w:color="auto"/>
        <w:left w:val="none" w:sz="0" w:space="0" w:color="auto"/>
        <w:bottom w:val="none" w:sz="0" w:space="0" w:color="auto"/>
        <w:right w:val="none" w:sz="0" w:space="0" w:color="auto"/>
      </w:divBdr>
    </w:div>
    <w:div w:id="71706986">
      <w:marLeft w:val="0"/>
      <w:marRight w:val="0"/>
      <w:marTop w:val="0"/>
      <w:marBottom w:val="0"/>
      <w:divBdr>
        <w:top w:val="none" w:sz="0" w:space="0" w:color="auto"/>
        <w:left w:val="none" w:sz="0" w:space="0" w:color="auto"/>
        <w:bottom w:val="none" w:sz="0" w:space="0" w:color="auto"/>
        <w:right w:val="none" w:sz="0" w:space="0" w:color="auto"/>
      </w:divBdr>
    </w:div>
    <w:div w:id="97415676">
      <w:marLeft w:val="0"/>
      <w:marRight w:val="0"/>
      <w:marTop w:val="0"/>
      <w:marBottom w:val="0"/>
      <w:divBdr>
        <w:top w:val="none" w:sz="0" w:space="0" w:color="auto"/>
        <w:left w:val="none" w:sz="0" w:space="0" w:color="auto"/>
        <w:bottom w:val="none" w:sz="0" w:space="0" w:color="auto"/>
        <w:right w:val="none" w:sz="0" w:space="0" w:color="auto"/>
      </w:divBdr>
    </w:div>
    <w:div w:id="145637026">
      <w:marLeft w:val="0"/>
      <w:marRight w:val="0"/>
      <w:marTop w:val="0"/>
      <w:marBottom w:val="0"/>
      <w:divBdr>
        <w:top w:val="none" w:sz="0" w:space="0" w:color="auto"/>
        <w:left w:val="none" w:sz="0" w:space="0" w:color="auto"/>
        <w:bottom w:val="none" w:sz="0" w:space="0" w:color="auto"/>
        <w:right w:val="none" w:sz="0" w:space="0" w:color="auto"/>
      </w:divBdr>
      <w:divsChild>
        <w:div w:id="1761370080">
          <w:marLeft w:val="0"/>
          <w:marRight w:val="0"/>
          <w:marTop w:val="0"/>
          <w:marBottom w:val="0"/>
          <w:divBdr>
            <w:top w:val="none" w:sz="0" w:space="0" w:color="auto"/>
            <w:left w:val="none" w:sz="0" w:space="0" w:color="auto"/>
            <w:bottom w:val="none" w:sz="0" w:space="0" w:color="auto"/>
            <w:right w:val="none" w:sz="0" w:space="0" w:color="auto"/>
          </w:divBdr>
        </w:div>
        <w:div w:id="1182863355">
          <w:marLeft w:val="0"/>
          <w:marRight w:val="0"/>
          <w:marTop w:val="0"/>
          <w:marBottom w:val="0"/>
          <w:divBdr>
            <w:top w:val="none" w:sz="0" w:space="0" w:color="auto"/>
            <w:left w:val="none" w:sz="0" w:space="0" w:color="auto"/>
            <w:bottom w:val="none" w:sz="0" w:space="0" w:color="auto"/>
            <w:right w:val="none" w:sz="0" w:space="0" w:color="auto"/>
          </w:divBdr>
        </w:div>
        <w:div w:id="599872985">
          <w:marLeft w:val="0"/>
          <w:marRight w:val="0"/>
          <w:marTop w:val="0"/>
          <w:marBottom w:val="0"/>
          <w:divBdr>
            <w:top w:val="none" w:sz="0" w:space="0" w:color="auto"/>
            <w:left w:val="none" w:sz="0" w:space="0" w:color="auto"/>
            <w:bottom w:val="none" w:sz="0" w:space="0" w:color="auto"/>
            <w:right w:val="none" w:sz="0" w:space="0" w:color="auto"/>
          </w:divBdr>
        </w:div>
      </w:divsChild>
    </w:div>
    <w:div w:id="163054793">
      <w:marLeft w:val="0"/>
      <w:marRight w:val="0"/>
      <w:marTop w:val="0"/>
      <w:marBottom w:val="0"/>
      <w:divBdr>
        <w:top w:val="none" w:sz="0" w:space="0" w:color="auto"/>
        <w:left w:val="none" w:sz="0" w:space="0" w:color="auto"/>
        <w:bottom w:val="none" w:sz="0" w:space="0" w:color="auto"/>
        <w:right w:val="none" w:sz="0" w:space="0" w:color="auto"/>
      </w:divBdr>
    </w:div>
    <w:div w:id="204950717">
      <w:marLeft w:val="0"/>
      <w:marRight w:val="0"/>
      <w:marTop w:val="0"/>
      <w:marBottom w:val="0"/>
      <w:divBdr>
        <w:top w:val="none" w:sz="0" w:space="0" w:color="auto"/>
        <w:left w:val="none" w:sz="0" w:space="0" w:color="auto"/>
        <w:bottom w:val="none" w:sz="0" w:space="0" w:color="auto"/>
        <w:right w:val="none" w:sz="0" w:space="0" w:color="auto"/>
      </w:divBdr>
    </w:div>
    <w:div w:id="228541429">
      <w:marLeft w:val="0"/>
      <w:marRight w:val="0"/>
      <w:marTop w:val="0"/>
      <w:marBottom w:val="0"/>
      <w:divBdr>
        <w:top w:val="none" w:sz="0" w:space="0" w:color="auto"/>
        <w:left w:val="none" w:sz="0" w:space="0" w:color="auto"/>
        <w:bottom w:val="none" w:sz="0" w:space="0" w:color="auto"/>
        <w:right w:val="none" w:sz="0" w:space="0" w:color="auto"/>
      </w:divBdr>
    </w:div>
    <w:div w:id="333650965">
      <w:marLeft w:val="0"/>
      <w:marRight w:val="0"/>
      <w:marTop w:val="0"/>
      <w:marBottom w:val="0"/>
      <w:divBdr>
        <w:top w:val="none" w:sz="0" w:space="0" w:color="auto"/>
        <w:left w:val="none" w:sz="0" w:space="0" w:color="auto"/>
        <w:bottom w:val="none" w:sz="0" w:space="0" w:color="auto"/>
        <w:right w:val="none" w:sz="0" w:space="0" w:color="auto"/>
      </w:divBdr>
    </w:div>
    <w:div w:id="416023846">
      <w:marLeft w:val="0"/>
      <w:marRight w:val="0"/>
      <w:marTop w:val="0"/>
      <w:marBottom w:val="0"/>
      <w:divBdr>
        <w:top w:val="none" w:sz="0" w:space="0" w:color="auto"/>
        <w:left w:val="none" w:sz="0" w:space="0" w:color="auto"/>
        <w:bottom w:val="none" w:sz="0" w:space="0" w:color="auto"/>
        <w:right w:val="none" w:sz="0" w:space="0" w:color="auto"/>
      </w:divBdr>
    </w:div>
    <w:div w:id="433600414">
      <w:marLeft w:val="0"/>
      <w:marRight w:val="0"/>
      <w:marTop w:val="0"/>
      <w:marBottom w:val="0"/>
      <w:divBdr>
        <w:top w:val="none" w:sz="0" w:space="0" w:color="auto"/>
        <w:left w:val="none" w:sz="0" w:space="0" w:color="auto"/>
        <w:bottom w:val="none" w:sz="0" w:space="0" w:color="auto"/>
        <w:right w:val="none" w:sz="0" w:space="0" w:color="auto"/>
      </w:divBdr>
    </w:div>
    <w:div w:id="447772531">
      <w:marLeft w:val="0"/>
      <w:marRight w:val="0"/>
      <w:marTop w:val="0"/>
      <w:marBottom w:val="0"/>
      <w:divBdr>
        <w:top w:val="none" w:sz="0" w:space="0" w:color="auto"/>
        <w:left w:val="none" w:sz="0" w:space="0" w:color="auto"/>
        <w:bottom w:val="none" w:sz="0" w:space="0" w:color="auto"/>
        <w:right w:val="none" w:sz="0" w:space="0" w:color="auto"/>
      </w:divBdr>
    </w:div>
    <w:div w:id="545919460">
      <w:marLeft w:val="0"/>
      <w:marRight w:val="0"/>
      <w:marTop w:val="0"/>
      <w:marBottom w:val="0"/>
      <w:divBdr>
        <w:top w:val="none" w:sz="0" w:space="0" w:color="auto"/>
        <w:left w:val="none" w:sz="0" w:space="0" w:color="auto"/>
        <w:bottom w:val="none" w:sz="0" w:space="0" w:color="auto"/>
        <w:right w:val="none" w:sz="0" w:space="0" w:color="auto"/>
      </w:divBdr>
    </w:div>
    <w:div w:id="546642338">
      <w:marLeft w:val="0"/>
      <w:marRight w:val="0"/>
      <w:marTop w:val="0"/>
      <w:marBottom w:val="0"/>
      <w:divBdr>
        <w:top w:val="none" w:sz="0" w:space="0" w:color="auto"/>
        <w:left w:val="none" w:sz="0" w:space="0" w:color="auto"/>
        <w:bottom w:val="none" w:sz="0" w:space="0" w:color="auto"/>
        <w:right w:val="none" w:sz="0" w:space="0" w:color="auto"/>
      </w:divBdr>
    </w:div>
    <w:div w:id="584068363">
      <w:marLeft w:val="0"/>
      <w:marRight w:val="0"/>
      <w:marTop w:val="0"/>
      <w:marBottom w:val="0"/>
      <w:divBdr>
        <w:top w:val="none" w:sz="0" w:space="0" w:color="auto"/>
        <w:left w:val="none" w:sz="0" w:space="0" w:color="auto"/>
        <w:bottom w:val="none" w:sz="0" w:space="0" w:color="auto"/>
        <w:right w:val="none" w:sz="0" w:space="0" w:color="auto"/>
      </w:divBdr>
    </w:div>
    <w:div w:id="599144501">
      <w:marLeft w:val="0"/>
      <w:marRight w:val="0"/>
      <w:marTop w:val="0"/>
      <w:marBottom w:val="0"/>
      <w:divBdr>
        <w:top w:val="none" w:sz="0" w:space="0" w:color="auto"/>
        <w:left w:val="none" w:sz="0" w:space="0" w:color="auto"/>
        <w:bottom w:val="none" w:sz="0" w:space="0" w:color="auto"/>
        <w:right w:val="none" w:sz="0" w:space="0" w:color="auto"/>
      </w:divBdr>
    </w:div>
    <w:div w:id="605619769">
      <w:marLeft w:val="0"/>
      <w:marRight w:val="0"/>
      <w:marTop w:val="0"/>
      <w:marBottom w:val="0"/>
      <w:divBdr>
        <w:top w:val="none" w:sz="0" w:space="0" w:color="auto"/>
        <w:left w:val="none" w:sz="0" w:space="0" w:color="auto"/>
        <w:bottom w:val="none" w:sz="0" w:space="0" w:color="auto"/>
        <w:right w:val="none" w:sz="0" w:space="0" w:color="auto"/>
      </w:divBdr>
    </w:div>
    <w:div w:id="606349109">
      <w:marLeft w:val="0"/>
      <w:marRight w:val="0"/>
      <w:marTop w:val="0"/>
      <w:marBottom w:val="0"/>
      <w:divBdr>
        <w:top w:val="none" w:sz="0" w:space="0" w:color="auto"/>
        <w:left w:val="none" w:sz="0" w:space="0" w:color="auto"/>
        <w:bottom w:val="none" w:sz="0" w:space="0" w:color="auto"/>
        <w:right w:val="none" w:sz="0" w:space="0" w:color="auto"/>
      </w:divBdr>
    </w:div>
    <w:div w:id="754396357">
      <w:marLeft w:val="0"/>
      <w:marRight w:val="0"/>
      <w:marTop w:val="0"/>
      <w:marBottom w:val="0"/>
      <w:divBdr>
        <w:top w:val="none" w:sz="0" w:space="0" w:color="auto"/>
        <w:left w:val="none" w:sz="0" w:space="0" w:color="auto"/>
        <w:bottom w:val="none" w:sz="0" w:space="0" w:color="auto"/>
        <w:right w:val="none" w:sz="0" w:space="0" w:color="auto"/>
      </w:divBdr>
    </w:div>
    <w:div w:id="777339043">
      <w:marLeft w:val="0"/>
      <w:marRight w:val="0"/>
      <w:marTop w:val="0"/>
      <w:marBottom w:val="0"/>
      <w:divBdr>
        <w:top w:val="none" w:sz="0" w:space="0" w:color="auto"/>
        <w:left w:val="none" w:sz="0" w:space="0" w:color="auto"/>
        <w:bottom w:val="none" w:sz="0" w:space="0" w:color="auto"/>
        <w:right w:val="none" w:sz="0" w:space="0" w:color="auto"/>
      </w:divBdr>
    </w:div>
    <w:div w:id="897398676">
      <w:marLeft w:val="0"/>
      <w:marRight w:val="0"/>
      <w:marTop w:val="0"/>
      <w:marBottom w:val="0"/>
      <w:divBdr>
        <w:top w:val="none" w:sz="0" w:space="0" w:color="auto"/>
        <w:left w:val="none" w:sz="0" w:space="0" w:color="auto"/>
        <w:bottom w:val="none" w:sz="0" w:space="0" w:color="auto"/>
        <w:right w:val="none" w:sz="0" w:space="0" w:color="auto"/>
      </w:divBdr>
    </w:div>
    <w:div w:id="907687344">
      <w:marLeft w:val="0"/>
      <w:marRight w:val="0"/>
      <w:marTop w:val="0"/>
      <w:marBottom w:val="0"/>
      <w:divBdr>
        <w:top w:val="none" w:sz="0" w:space="0" w:color="auto"/>
        <w:left w:val="none" w:sz="0" w:space="0" w:color="auto"/>
        <w:bottom w:val="none" w:sz="0" w:space="0" w:color="auto"/>
        <w:right w:val="none" w:sz="0" w:space="0" w:color="auto"/>
      </w:divBdr>
    </w:div>
    <w:div w:id="936643391">
      <w:marLeft w:val="0"/>
      <w:marRight w:val="0"/>
      <w:marTop w:val="0"/>
      <w:marBottom w:val="0"/>
      <w:divBdr>
        <w:top w:val="none" w:sz="0" w:space="0" w:color="auto"/>
        <w:left w:val="none" w:sz="0" w:space="0" w:color="auto"/>
        <w:bottom w:val="none" w:sz="0" w:space="0" w:color="auto"/>
        <w:right w:val="none" w:sz="0" w:space="0" w:color="auto"/>
      </w:divBdr>
    </w:div>
    <w:div w:id="962685570">
      <w:marLeft w:val="0"/>
      <w:marRight w:val="0"/>
      <w:marTop w:val="0"/>
      <w:marBottom w:val="0"/>
      <w:divBdr>
        <w:top w:val="none" w:sz="0" w:space="0" w:color="auto"/>
        <w:left w:val="none" w:sz="0" w:space="0" w:color="auto"/>
        <w:bottom w:val="none" w:sz="0" w:space="0" w:color="auto"/>
        <w:right w:val="none" w:sz="0" w:space="0" w:color="auto"/>
      </w:divBdr>
    </w:div>
    <w:div w:id="1044669834">
      <w:marLeft w:val="0"/>
      <w:marRight w:val="0"/>
      <w:marTop w:val="0"/>
      <w:marBottom w:val="0"/>
      <w:divBdr>
        <w:top w:val="none" w:sz="0" w:space="0" w:color="auto"/>
        <w:left w:val="none" w:sz="0" w:space="0" w:color="auto"/>
        <w:bottom w:val="none" w:sz="0" w:space="0" w:color="auto"/>
        <w:right w:val="none" w:sz="0" w:space="0" w:color="auto"/>
      </w:divBdr>
    </w:div>
    <w:div w:id="1058744863">
      <w:marLeft w:val="0"/>
      <w:marRight w:val="0"/>
      <w:marTop w:val="0"/>
      <w:marBottom w:val="0"/>
      <w:divBdr>
        <w:top w:val="none" w:sz="0" w:space="0" w:color="auto"/>
        <w:left w:val="none" w:sz="0" w:space="0" w:color="auto"/>
        <w:bottom w:val="none" w:sz="0" w:space="0" w:color="auto"/>
        <w:right w:val="none" w:sz="0" w:space="0" w:color="auto"/>
      </w:divBdr>
    </w:div>
    <w:div w:id="1059130612">
      <w:marLeft w:val="0"/>
      <w:marRight w:val="0"/>
      <w:marTop w:val="0"/>
      <w:marBottom w:val="0"/>
      <w:divBdr>
        <w:top w:val="none" w:sz="0" w:space="0" w:color="auto"/>
        <w:left w:val="none" w:sz="0" w:space="0" w:color="auto"/>
        <w:bottom w:val="none" w:sz="0" w:space="0" w:color="auto"/>
        <w:right w:val="none" w:sz="0" w:space="0" w:color="auto"/>
      </w:divBdr>
    </w:div>
    <w:div w:id="1070888599">
      <w:marLeft w:val="0"/>
      <w:marRight w:val="0"/>
      <w:marTop w:val="0"/>
      <w:marBottom w:val="0"/>
      <w:divBdr>
        <w:top w:val="none" w:sz="0" w:space="0" w:color="auto"/>
        <w:left w:val="none" w:sz="0" w:space="0" w:color="auto"/>
        <w:bottom w:val="none" w:sz="0" w:space="0" w:color="auto"/>
        <w:right w:val="none" w:sz="0" w:space="0" w:color="auto"/>
      </w:divBdr>
    </w:div>
    <w:div w:id="1132866994">
      <w:marLeft w:val="0"/>
      <w:marRight w:val="0"/>
      <w:marTop w:val="0"/>
      <w:marBottom w:val="0"/>
      <w:divBdr>
        <w:top w:val="none" w:sz="0" w:space="0" w:color="auto"/>
        <w:left w:val="none" w:sz="0" w:space="0" w:color="auto"/>
        <w:bottom w:val="none" w:sz="0" w:space="0" w:color="auto"/>
        <w:right w:val="none" w:sz="0" w:space="0" w:color="auto"/>
      </w:divBdr>
    </w:div>
    <w:div w:id="1164127097">
      <w:marLeft w:val="0"/>
      <w:marRight w:val="0"/>
      <w:marTop w:val="0"/>
      <w:marBottom w:val="0"/>
      <w:divBdr>
        <w:top w:val="none" w:sz="0" w:space="0" w:color="auto"/>
        <w:left w:val="none" w:sz="0" w:space="0" w:color="auto"/>
        <w:bottom w:val="none" w:sz="0" w:space="0" w:color="auto"/>
        <w:right w:val="none" w:sz="0" w:space="0" w:color="auto"/>
      </w:divBdr>
    </w:div>
    <w:div w:id="1195727743">
      <w:marLeft w:val="0"/>
      <w:marRight w:val="0"/>
      <w:marTop w:val="0"/>
      <w:marBottom w:val="0"/>
      <w:divBdr>
        <w:top w:val="none" w:sz="0" w:space="0" w:color="auto"/>
        <w:left w:val="none" w:sz="0" w:space="0" w:color="auto"/>
        <w:bottom w:val="none" w:sz="0" w:space="0" w:color="auto"/>
        <w:right w:val="none" w:sz="0" w:space="0" w:color="auto"/>
      </w:divBdr>
    </w:div>
    <w:div w:id="1241138552">
      <w:marLeft w:val="0"/>
      <w:marRight w:val="0"/>
      <w:marTop w:val="0"/>
      <w:marBottom w:val="0"/>
      <w:divBdr>
        <w:top w:val="none" w:sz="0" w:space="0" w:color="auto"/>
        <w:left w:val="none" w:sz="0" w:space="0" w:color="auto"/>
        <w:bottom w:val="none" w:sz="0" w:space="0" w:color="auto"/>
        <w:right w:val="none" w:sz="0" w:space="0" w:color="auto"/>
      </w:divBdr>
    </w:div>
    <w:div w:id="1310594012">
      <w:marLeft w:val="0"/>
      <w:marRight w:val="0"/>
      <w:marTop w:val="0"/>
      <w:marBottom w:val="0"/>
      <w:divBdr>
        <w:top w:val="none" w:sz="0" w:space="0" w:color="auto"/>
        <w:left w:val="none" w:sz="0" w:space="0" w:color="auto"/>
        <w:bottom w:val="none" w:sz="0" w:space="0" w:color="auto"/>
        <w:right w:val="none" w:sz="0" w:space="0" w:color="auto"/>
      </w:divBdr>
    </w:div>
    <w:div w:id="1329207149">
      <w:marLeft w:val="0"/>
      <w:marRight w:val="0"/>
      <w:marTop w:val="0"/>
      <w:marBottom w:val="0"/>
      <w:divBdr>
        <w:top w:val="none" w:sz="0" w:space="0" w:color="auto"/>
        <w:left w:val="none" w:sz="0" w:space="0" w:color="auto"/>
        <w:bottom w:val="none" w:sz="0" w:space="0" w:color="auto"/>
        <w:right w:val="none" w:sz="0" w:space="0" w:color="auto"/>
      </w:divBdr>
    </w:div>
    <w:div w:id="1553538931">
      <w:marLeft w:val="0"/>
      <w:marRight w:val="0"/>
      <w:marTop w:val="0"/>
      <w:marBottom w:val="0"/>
      <w:divBdr>
        <w:top w:val="none" w:sz="0" w:space="0" w:color="auto"/>
        <w:left w:val="none" w:sz="0" w:space="0" w:color="auto"/>
        <w:bottom w:val="none" w:sz="0" w:space="0" w:color="auto"/>
        <w:right w:val="none" w:sz="0" w:space="0" w:color="auto"/>
      </w:divBdr>
    </w:div>
    <w:div w:id="1577857566">
      <w:marLeft w:val="0"/>
      <w:marRight w:val="0"/>
      <w:marTop w:val="0"/>
      <w:marBottom w:val="0"/>
      <w:divBdr>
        <w:top w:val="none" w:sz="0" w:space="0" w:color="auto"/>
        <w:left w:val="none" w:sz="0" w:space="0" w:color="auto"/>
        <w:bottom w:val="none" w:sz="0" w:space="0" w:color="auto"/>
        <w:right w:val="none" w:sz="0" w:space="0" w:color="auto"/>
      </w:divBdr>
    </w:div>
    <w:div w:id="1586962441">
      <w:marLeft w:val="0"/>
      <w:marRight w:val="0"/>
      <w:marTop w:val="0"/>
      <w:marBottom w:val="0"/>
      <w:divBdr>
        <w:top w:val="none" w:sz="0" w:space="0" w:color="auto"/>
        <w:left w:val="none" w:sz="0" w:space="0" w:color="auto"/>
        <w:bottom w:val="none" w:sz="0" w:space="0" w:color="auto"/>
        <w:right w:val="none" w:sz="0" w:space="0" w:color="auto"/>
      </w:divBdr>
    </w:div>
    <w:div w:id="1636907151">
      <w:marLeft w:val="0"/>
      <w:marRight w:val="0"/>
      <w:marTop w:val="0"/>
      <w:marBottom w:val="0"/>
      <w:divBdr>
        <w:top w:val="none" w:sz="0" w:space="0" w:color="auto"/>
        <w:left w:val="none" w:sz="0" w:space="0" w:color="auto"/>
        <w:bottom w:val="none" w:sz="0" w:space="0" w:color="auto"/>
        <w:right w:val="none" w:sz="0" w:space="0" w:color="auto"/>
      </w:divBdr>
    </w:div>
    <w:div w:id="1681199122">
      <w:marLeft w:val="0"/>
      <w:marRight w:val="0"/>
      <w:marTop w:val="0"/>
      <w:marBottom w:val="0"/>
      <w:divBdr>
        <w:top w:val="none" w:sz="0" w:space="0" w:color="auto"/>
        <w:left w:val="none" w:sz="0" w:space="0" w:color="auto"/>
        <w:bottom w:val="none" w:sz="0" w:space="0" w:color="auto"/>
        <w:right w:val="none" w:sz="0" w:space="0" w:color="auto"/>
      </w:divBdr>
    </w:div>
    <w:div w:id="1706366102">
      <w:marLeft w:val="0"/>
      <w:marRight w:val="0"/>
      <w:marTop w:val="0"/>
      <w:marBottom w:val="0"/>
      <w:divBdr>
        <w:top w:val="none" w:sz="0" w:space="0" w:color="auto"/>
        <w:left w:val="none" w:sz="0" w:space="0" w:color="auto"/>
        <w:bottom w:val="none" w:sz="0" w:space="0" w:color="auto"/>
        <w:right w:val="none" w:sz="0" w:space="0" w:color="auto"/>
      </w:divBdr>
    </w:div>
    <w:div w:id="1772163292">
      <w:marLeft w:val="0"/>
      <w:marRight w:val="0"/>
      <w:marTop w:val="0"/>
      <w:marBottom w:val="0"/>
      <w:divBdr>
        <w:top w:val="none" w:sz="0" w:space="0" w:color="auto"/>
        <w:left w:val="none" w:sz="0" w:space="0" w:color="auto"/>
        <w:bottom w:val="none" w:sz="0" w:space="0" w:color="auto"/>
        <w:right w:val="none" w:sz="0" w:space="0" w:color="auto"/>
      </w:divBdr>
    </w:div>
    <w:div w:id="1782139913">
      <w:marLeft w:val="0"/>
      <w:marRight w:val="0"/>
      <w:marTop w:val="0"/>
      <w:marBottom w:val="0"/>
      <w:divBdr>
        <w:top w:val="none" w:sz="0" w:space="0" w:color="auto"/>
        <w:left w:val="none" w:sz="0" w:space="0" w:color="auto"/>
        <w:bottom w:val="none" w:sz="0" w:space="0" w:color="auto"/>
        <w:right w:val="none" w:sz="0" w:space="0" w:color="auto"/>
      </w:divBdr>
    </w:div>
    <w:div w:id="1793210752">
      <w:marLeft w:val="0"/>
      <w:marRight w:val="0"/>
      <w:marTop w:val="0"/>
      <w:marBottom w:val="0"/>
      <w:divBdr>
        <w:top w:val="none" w:sz="0" w:space="0" w:color="auto"/>
        <w:left w:val="none" w:sz="0" w:space="0" w:color="auto"/>
        <w:bottom w:val="none" w:sz="0" w:space="0" w:color="auto"/>
        <w:right w:val="none" w:sz="0" w:space="0" w:color="auto"/>
      </w:divBdr>
    </w:div>
    <w:div w:id="1800756289">
      <w:marLeft w:val="0"/>
      <w:marRight w:val="0"/>
      <w:marTop w:val="0"/>
      <w:marBottom w:val="0"/>
      <w:divBdr>
        <w:top w:val="none" w:sz="0" w:space="0" w:color="auto"/>
        <w:left w:val="none" w:sz="0" w:space="0" w:color="auto"/>
        <w:bottom w:val="none" w:sz="0" w:space="0" w:color="auto"/>
        <w:right w:val="none" w:sz="0" w:space="0" w:color="auto"/>
      </w:divBdr>
    </w:div>
    <w:div w:id="1852647821">
      <w:marLeft w:val="0"/>
      <w:marRight w:val="0"/>
      <w:marTop w:val="0"/>
      <w:marBottom w:val="0"/>
      <w:divBdr>
        <w:top w:val="none" w:sz="0" w:space="0" w:color="auto"/>
        <w:left w:val="none" w:sz="0" w:space="0" w:color="auto"/>
        <w:bottom w:val="none" w:sz="0" w:space="0" w:color="auto"/>
        <w:right w:val="none" w:sz="0" w:space="0" w:color="auto"/>
      </w:divBdr>
    </w:div>
    <w:div w:id="1900049960">
      <w:marLeft w:val="0"/>
      <w:marRight w:val="0"/>
      <w:marTop w:val="0"/>
      <w:marBottom w:val="0"/>
      <w:divBdr>
        <w:top w:val="none" w:sz="0" w:space="0" w:color="auto"/>
        <w:left w:val="none" w:sz="0" w:space="0" w:color="auto"/>
        <w:bottom w:val="none" w:sz="0" w:space="0" w:color="auto"/>
        <w:right w:val="none" w:sz="0" w:space="0" w:color="auto"/>
      </w:divBdr>
    </w:div>
    <w:div w:id="1917781667">
      <w:marLeft w:val="0"/>
      <w:marRight w:val="0"/>
      <w:marTop w:val="0"/>
      <w:marBottom w:val="0"/>
      <w:divBdr>
        <w:top w:val="none" w:sz="0" w:space="0" w:color="auto"/>
        <w:left w:val="none" w:sz="0" w:space="0" w:color="auto"/>
        <w:bottom w:val="none" w:sz="0" w:space="0" w:color="auto"/>
        <w:right w:val="none" w:sz="0" w:space="0" w:color="auto"/>
      </w:divBdr>
      <w:divsChild>
        <w:div w:id="325474523">
          <w:marLeft w:val="0"/>
          <w:marRight w:val="0"/>
          <w:marTop w:val="0"/>
          <w:marBottom w:val="0"/>
          <w:divBdr>
            <w:top w:val="none" w:sz="0" w:space="0" w:color="auto"/>
            <w:left w:val="none" w:sz="0" w:space="0" w:color="auto"/>
            <w:bottom w:val="none" w:sz="0" w:space="0" w:color="auto"/>
            <w:right w:val="none" w:sz="0" w:space="0" w:color="auto"/>
          </w:divBdr>
          <w:divsChild>
            <w:div w:id="598370516">
              <w:marLeft w:val="0"/>
              <w:marRight w:val="0"/>
              <w:marTop w:val="0"/>
              <w:marBottom w:val="0"/>
              <w:divBdr>
                <w:top w:val="none" w:sz="0" w:space="0" w:color="auto"/>
                <w:left w:val="none" w:sz="0" w:space="0" w:color="auto"/>
                <w:bottom w:val="none" w:sz="0" w:space="0" w:color="auto"/>
                <w:right w:val="none" w:sz="0" w:space="0" w:color="auto"/>
              </w:divBdr>
            </w:div>
            <w:div w:id="885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75">
      <w:marLeft w:val="0"/>
      <w:marRight w:val="0"/>
      <w:marTop w:val="0"/>
      <w:marBottom w:val="0"/>
      <w:divBdr>
        <w:top w:val="none" w:sz="0" w:space="0" w:color="auto"/>
        <w:left w:val="none" w:sz="0" w:space="0" w:color="auto"/>
        <w:bottom w:val="none" w:sz="0" w:space="0" w:color="auto"/>
        <w:right w:val="none" w:sz="0" w:space="0" w:color="auto"/>
      </w:divBdr>
    </w:div>
    <w:div w:id="1980913346">
      <w:marLeft w:val="0"/>
      <w:marRight w:val="0"/>
      <w:marTop w:val="0"/>
      <w:marBottom w:val="0"/>
      <w:divBdr>
        <w:top w:val="none" w:sz="0" w:space="0" w:color="auto"/>
        <w:left w:val="none" w:sz="0" w:space="0" w:color="auto"/>
        <w:bottom w:val="none" w:sz="0" w:space="0" w:color="auto"/>
        <w:right w:val="none" w:sz="0" w:space="0" w:color="auto"/>
      </w:divBdr>
    </w:div>
    <w:div w:id="1987467122">
      <w:marLeft w:val="0"/>
      <w:marRight w:val="0"/>
      <w:marTop w:val="0"/>
      <w:marBottom w:val="0"/>
      <w:divBdr>
        <w:top w:val="none" w:sz="0" w:space="0" w:color="auto"/>
        <w:left w:val="none" w:sz="0" w:space="0" w:color="auto"/>
        <w:bottom w:val="none" w:sz="0" w:space="0" w:color="auto"/>
        <w:right w:val="none" w:sz="0" w:space="0" w:color="auto"/>
      </w:divBdr>
    </w:div>
    <w:div w:id="1991324505">
      <w:marLeft w:val="0"/>
      <w:marRight w:val="0"/>
      <w:marTop w:val="0"/>
      <w:marBottom w:val="0"/>
      <w:divBdr>
        <w:top w:val="none" w:sz="0" w:space="0" w:color="auto"/>
        <w:left w:val="none" w:sz="0" w:space="0" w:color="auto"/>
        <w:bottom w:val="none" w:sz="0" w:space="0" w:color="auto"/>
        <w:right w:val="none" w:sz="0" w:space="0" w:color="auto"/>
      </w:divBdr>
    </w:div>
    <w:div w:id="200064948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2482</Words>
  <Characters>13406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Contrato de Imóvel</vt:lpstr>
    </vt:vector>
  </TitlesOfParts>
  <Company/>
  <LinksUpToDate>false</LinksUpToDate>
  <CharactersWithSpaces>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Imóvel</dc:title>
  <dc:subject/>
  <dc:creator>Realiza</dc:creator>
  <cp:keywords/>
  <dc:description/>
  <cp:lastModifiedBy>Realiza</cp:lastModifiedBy>
  <cp:revision>2</cp:revision>
  <dcterms:created xsi:type="dcterms:W3CDTF">2016-12-16T19:48:00Z</dcterms:created>
  <dcterms:modified xsi:type="dcterms:W3CDTF">2016-12-16T19:48:00Z</dcterms:modified>
</cp:coreProperties>
</file>